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C17F8D" w14:textId="77777777" w:rsidR="009D5BC5" w:rsidRDefault="00BA4E6E" w:rsidP="00BA4E6E">
      <w:pPr>
        <w:pStyle w:val="Title"/>
        <w:jc w:val="center"/>
      </w:pPr>
      <w:r>
        <w:t>BE</w:t>
      </w:r>
      <w:r w:rsidR="009D5BC5">
        <w:t>ng Aerospace Project</w:t>
      </w:r>
    </w:p>
    <w:p w14:paraId="5D471871" w14:textId="77777777" w:rsidR="00BA4E6E" w:rsidRPr="00BA4E6E" w:rsidRDefault="00BA4E6E" w:rsidP="00BA4E6E">
      <w:pPr>
        <w:jc w:val="center"/>
      </w:pPr>
    </w:p>
    <w:p w14:paraId="0B818730" w14:textId="77777777" w:rsidR="009D5BC5" w:rsidRDefault="009D5BC5" w:rsidP="00BA4E6E">
      <w:pPr>
        <w:pStyle w:val="Title"/>
        <w:jc w:val="center"/>
      </w:pPr>
      <w:r>
        <w:t>Interim Report</w:t>
      </w:r>
    </w:p>
    <w:p w14:paraId="032BF1A4" w14:textId="77777777" w:rsidR="00BA4E6E" w:rsidRPr="00BA4E6E" w:rsidRDefault="00BA4E6E" w:rsidP="00BA4E6E">
      <w:pPr>
        <w:jc w:val="center"/>
      </w:pPr>
    </w:p>
    <w:p w14:paraId="47E1D2B4" w14:textId="77777777" w:rsidR="00BA4E6E" w:rsidRDefault="009D5BC5" w:rsidP="00BA4E6E">
      <w:pPr>
        <w:pStyle w:val="Title"/>
        <w:jc w:val="center"/>
      </w:pPr>
      <w:r w:rsidRPr="009D5BC5">
        <w:t>Identifying the position of small airborne vehicle by using radio technology</w:t>
      </w:r>
    </w:p>
    <w:p w14:paraId="3D5D3117" w14:textId="77777777" w:rsidR="00BA4E6E" w:rsidRDefault="00BA4E6E" w:rsidP="00BA4E6E">
      <w:pPr>
        <w:jc w:val="center"/>
      </w:pPr>
    </w:p>
    <w:p w14:paraId="3B3106D6" w14:textId="77777777" w:rsidR="00BA4E6E" w:rsidRPr="00BA4E6E" w:rsidRDefault="00BA4E6E" w:rsidP="00BA4E6E">
      <w:pPr>
        <w:jc w:val="center"/>
      </w:pPr>
    </w:p>
    <w:p w14:paraId="62E02485" w14:textId="77777777" w:rsidR="00BA4E6E" w:rsidRDefault="00BA4E6E" w:rsidP="00BA4E6E">
      <w:pPr>
        <w:pStyle w:val="Title"/>
        <w:jc w:val="center"/>
      </w:pPr>
      <w:r>
        <w:t>Hao Xu</w:t>
      </w:r>
    </w:p>
    <w:p w14:paraId="4BE5E7EB" w14:textId="77777777" w:rsidR="00BA4E6E" w:rsidRPr="00BA4E6E" w:rsidRDefault="00BA4E6E" w:rsidP="00BA4E6E"/>
    <w:p w14:paraId="4DFF07E6" w14:textId="77777777" w:rsidR="00BA4E6E" w:rsidRDefault="00BA4E6E" w:rsidP="00BA4E6E">
      <w:pPr>
        <w:jc w:val="center"/>
      </w:pPr>
      <w:r>
        <w:t>10</w:t>
      </w:r>
      <w:r w:rsidRPr="00BA4E6E">
        <w:rPr>
          <w:vertAlign w:val="superscript"/>
        </w:rPr>
        <w:t>th</w:t>
      </w:r>
      <w:r>
        <w:t xml:space="preserve"> December 2016</w:t>
      </w:r>
      <w:bookmarkStart w:id="0" w:name="_GoBack"/>
      <w:bookmarkEnd w:id="0"/>
    </w:p>
    <w:p w14:paraId="4BDEE11D" w14:textId="77777777" w:rsidR="009D5BC5" w:rsidRDefault="00BA4E6E" w:rsidP="00BA4E6E">
      <w:pPr>
        <w:jc w:val="center"/>
        <w:rPr>
          <w:rFonts w:asciiTheme="majorHAnsi" w:eastAsiaTheme="majorEastAsia" w:hAnsiTheme="majorHAnsi" w:cstheme="majorBidi"/>
          <w:color w:val="365F91" w:themeColor="accent1" w:themeShade="BF"/>
          <w:sz w:val="26"/>
          <w:szCs w:val="26"/>
        </w:rPr>
      </w:pPr>
      <w:r>
        <w:t>Supervisor: Mr Eddie Ball</w:t>
      </w:r>
      <w:r w:rsidR="009D5BC5" w:rsidRPr="009D5BC5">
        <w:t xml:space="preserve">           </w:t>
      </w:r>
      <w:r w:rsidR="009D5BC5">
        <w:br w:type="page"/>
      </w:r>
    </w:p>
    <w:p w14:paraId="406EF837" w14:textId="77777777" w:rsidR="00394582" w:rsidRDefault="00855B20" w:rsidP="00BA4E6E">
      <w:pPr>
        <w:pStyle w:val="Heading1"/>
      </w:pPr>
      <w:r>
        <w:lastRenderedPageBreak/>
        <w:t>Introduction, aims</w:t>
      </w:r>
      <w:r w:rsidR="00394582" w:rsidRPr="009D5BC5">
        <w:t xml:space="preserve"> and objectives</w:t>
      </w:r>
    </w:p>
    <w:p w14:paraId="7C353848" w14:textId="77777777" w:rsidR="0014085D" w:rsidRDefault="0014085D" w:rsidP="00634197">
      <w:pPr>
        <w:pStyle w:val="Heading2"/>
      </w:pPr>
      <w:r>
        <w:t>Introduction</w:t>
      </w:r>
    </w:p>
    <w:p w14:paraId="20BD2E59" w14:textId="77777777" w:rsidR="00E95030" w:rsidRDefault="00A85084" w:rsidP="00AD72CA">
      <w:r>
        <w:t xml:space="preserve">Radio positioning is an </w:t>
      </w:r>
      <w:r w:rsidR="006C7511">
        <w:t xml:space="preserve">old-style </w:t>
      </w:r>
      <w:r>
        <w:t xml:space="preserve">method for navigation compared to </w:t>
      </w:r>
      <w:r w:rsidR="006824BC">
        <w:t xml:space="preserve">the </w:t>
      </w:r>
      <w:r>
        <w:t>state</w:t>
      </w:r>
      <w:r w:rsidR="006824BC">
        <w:t>-</w:t>
      </w:r>
      <w:r>
        <w:t>of</w:t>
      </w:r>
      <w:r w:rsidR="006824BC">
        <w:t>-the-</w:t>
      </w:r>
      <w:r>
        <w:t xml:space="preserve">art </w:t>
      </w:r>
      <w:r w:rsidRPr="00A85084">
        <w:t>global navigation satellite system (GNSS)</w:t>
      </w:r>
      <w:r>
        <w:t xml:space="preserve">. However, in the past </w:t>
      </w:r>
      <w:r w:rsidR="00A87AFD">
        <w:t>two</w:t>
      </w:r>
      <w:r>
        <w:t xml:space="preserve"> hundred years of aviation, radio</w:t>
      </w:r>
      <w:r w:rsidR="00A87AFD">
        <w:t xml:space="preserve"> </w:t>
      </w:r>
      <w:r w:rsidR="00135BC2">
        <w:t xml:space="preserve">has </w:t>
      </w:r>
      <w:r w:rsidR="00A87AFD">
        <w:t>proved to be</w:t>
      </w:r>
      <w:r>
        <w:t xml:space="preserve"> a reliable way </w:t>
      </w:r>
      <w:r w:rsidR="00A87AFD">
        <w:t xml:space="preserve">for </w:t>
      </w:r>
      <w:r>
        <w:t xml:space="preserve">achieving navigation. </w:t>
      </w:r>
      <w:r w:rsidR="004601E6">
        <w:t>Meanwhile, radio navigation is continuously evolving to meet contemporary requirements of modern aviation and playing a more important role as one of the alternative methods when GNSS malfunction</w:t>
      </w:r>
      <w:r w:rsidR="004644CD">
        <w:t>s</w:t>
      </w:r>
      <w:r w:rsidR="004601E6">
        <w:t>. This project focus</w:t>
      </w:r>
      <w:r w:rsidR="004644CD">
        <w:t>es</w:t>
      </w:r>
      <w:r w:rsidR="004601E6">
        <w:t xml:space="preserve"> on a compatible solution bridging the VOR</w:t>
      </w:r>
      <w:r w:rsidR="00E95030">
        <w:t xml:space="preserve"> (Very High Frequency Omnidirectional Range)</w:t>
      </w:r>
      <w:r w:rsidR="004601E6">
        <w:t>/TACAN</w:t>
      </w:r>
      <w:r w:rsidR="00E95030">
        <w:t xml:space="preserve"> (Tactical Air Navigation)</w:t>
      </w:r>
      <w:r w:rsidR="002C57BC">
        <w:t>-</w:t>
      </w:r>
      <w:r w:rsidR="004601E6">
        <w:t xml:space="preserve">like system and </w:t>
      </w:r>
      <w:r w:rsidR="002C57BC">
        <w:t xml:space="preserve">the </w:t>
      </w:r>
      <w:r w:rsidR="004601E6">
        <w:t xml:space="preserve">GNSS system. In this study, VOR-like signal will be implemented </w:t>
      </w:r>
      <w:r w:rsidR="00380ACD">
        <w:t>at</w:t>
      </w:r>
      <w:r w:rsidR="004601E6">
        <w:t xml:space="preserve"> a GNSS</w:t>
      </w:r>
      <w:r w:rsidR="00380ACD">
        <w:t xml:space="preserve"> signal frequency</w:t>
      </w:r>
      <w:r w:rsidR="004601E6">
        <w:t xml:space="preserve">, which is generated using MATLAB and </w:t>
      </w:r>
      <w:r w:rsidR="00380ACD">
        <w:t>Simulink</w:t>
      </w:r>
      <w:r w:rsidR="004601E6">
        <w:t>. Duri</w:t>
      </w:r>
      <w:r w:rsidR="00E95030">
        <w:t>ng the project, two different implementations will be examined in the further stages of study, which involve some lab works.</w:t>
      </w:r>
    </w:p>
    <w:p w14:paraId="14A7E07B" w14:textId="77777777" w:rsidR="00E95030" w:rsidRDefault="00E95030" w:rsidP="006B757C">
      <w:r>
        <w:t xml:space="preserve">In the meantime, </w:t>
      </w:r>
      <w:r w:rsidR="009F333B">
        <w:t xml:space="preserve">preliminary </w:t>
      </w:r>
      <w:r>
        <w:t xml:space="preserve">theories of </w:t>
      </w:r>
      <w:r w:rsidR="009F333B">
        <w:t xml:space="preserve">the </w:t>
      </w:r>
      <w:r>
        <w:t xml:space="preserve">two implementations </w:t>
      </w:r>
      <w:r w:rsidR="00316B1D">
        <w:t xml:space="preserve">are developed. First evaluation will </w:t>
      </w:r>
      <w:r w:rsidR="009F333B">
        <w:t xml:space="preserve">investigate </w:t>
      </w:r>
      <w:r w:rsidR="006B757C">
        <w:t>the phase modulation of VOR system</w:t>
      </w:r>
      <w:r w:rsidR="00316B1D">
        <w:t>. And second evaluation will testify an alerted higher frequency VOR-like signal and transmi</w:t>
      </w:r>
      <w:r w:rsidR="006B757C">
        <w:t>t it in the different time at GPS frequency, i.e. 1.54GHz.</w:t>
      </w:r>
    </w:p>
    <w:p w14:paraId="075B817D" w14:textId="77777777" w:rsidR="0014085D" w:rsidRPr="0014085D" w:rsidRDefault="00955B4F" w:rsidP="006B757C">
      <w:r>
        <w:t>The final</w:t>
      </w:r>
      <w:r w:rsidR="006B757C">
        <w:t xml:space="preserve"> test will be carried out with</w:t>
      </w:r>
      <w:r>
        <w:t xml:space="preserve"> fixed transmitter</w:t>
      </w:r>
      <w:r w:rsidR="006B757C">
        <w:t>s</w:t>
      </w:r>
      <w:r>
        <w:t xml:space="preserve"> and a</w:t>
      </w:r>
      <w:r w:rsidR="006B757C">
        <w:t xml:space="preserve"> moving</w:t>
      </w:r>
      <w:r>
        <w:t xml:space="preserve"> receiver </w:t>
      </w:r>
      <w:r w:rsidR="006B757C">
        <w:t xml:space="preserve">installed on a moving vehicle. </w:t>
      </w:r>
    </w:p>
    <w:p w14:paraId="5C8351BB" w14:textId="77777777" w:rsidR="00855B20" w:rsidRDefault="0014085D" w:rsidP="00634197">
      <w:pPr>
        <w:pStyle w:val="Heading2"/>
      </w:pPr>
      <w:r>
        <w:t>Aims</w:t>
      </w:r>
    </w:p>
    <w:p w14:paraId="34E34B0D" w14:textId="77777777" w:rsidR="00855B20" w:rsidRDefault="00855B20" w:rsidP="00D032B9">
      <w:r>
        <w:t>This project aims to</w:t>
      </w:r>
      <w:r w:rsidR="00A85084">
        <w:t xml:space="preserve"> achieve a </w:t>
      </w:r>
      <w:r w:rsidR="00D032B9">
        <w:t xml:space="preserve">prototype </w:t>
      </w:r>
      <w:r w:rsidR="00A85084">
        <w:t xml:space="preserve">standalone </w:t>
      </w:r>
      <w:r w:rsidR="00D032B9">
        <w:t>navigation system</w:t>
      </w:r>
      <w:r w:rsidR="00A85084">
        <w:t xml:space="preserve"> </w:t>
      </w:r>
      <w:r w:rsidR="00D032B9">
        <w:t xml:space="preserve">by using </w:t>
      </w:r>
      <w:r w:rsidR="00A85084">
        <w:t>radio.</w:t>
      </w:r>
      <w:r>
        <w:t xml:space="preserve"> </w:t>
      </w:r>
    </w:p>
    <w:p w14:paraId="0EC2FC94" w14:textId="77777777" w:rsidR="00BA4E6E" w:rsidRPr="00BA4E6E" w:rsidRDefault="00BA4E6E" w:rsidP="00634197">
      <w:pPr>
        <w:pStyle w:val="Heading2"/>
      </w:pPr>
      <w:r>
        <w:t>Objectives</w:t>
      </w:r>
    </w:p>
    <w:p w14:paraId="69607ED9" w14:textId="77777777" w:rsidR="00BA4E6E" w:rsidRDefault="00BA4E6E" w:rsidP="00BA4E6E">
      <w:r>
        <w:t>1.</w:t>
      </w:r>
      <w:r w:rsidR="009B08F7">
        <w:t xml:space="preserve"> </w:t>
      </w:r>
      <w:r>
        <w:t>The principle of the navigation theory related to combination of time and known position</w:t>
      </w:r>
      <w:r w:rsidR="009B08F7">
        <w:rPr>
          <w:rFonts w:hint="eastAsia"/>
        </w:rPr>
        <w:t xml:space="preserve"> </w:t>
      </w:r>
      <w:r w:rsidR="009B08F7">
        <w:t xml:space="preserve">will </w:t>
      </w:r>
      <w:r>
        <w:t>be proved by using MATLAB</w:t>
      </w:r>
    </w:p>
    <w:p w14:paraId="35EF36CE" w14:textId="77777777" w:rsidR="00BA4E6E" w:rsidRDefault="00BA4E6E" w:rsidP="00BA4E6E">
      <w:r>
        <w:t>2.</w:t>
      </w:r>
      <w:r w:rsidR="009B08F7">
        <w:t xml:space="preserve"> </w:t>
      </w:r>
      <w:r>
        <w:t xml:space="preserve">The algorithm of solving equation of time and location difference </w:t>
      </w:r>
      <w:r w:rsidR="009B08F7">
        <w:t xml:space="preserve">will </w:t>
      </w:r>
      <w:r>
        <w:t>be explored and examined with MATLAB</w:t>
      </w:r>
    </w:p>
    <w:p w14:paraId="35164CDC" w14:textId="77777777" w:rsidR="00BA4E6E" w:rsidRDefault="00BA4E6E" w:rsidP="00BA4E6E">
      <w:r>
        <w:t>3.</w:t>
      </w:r>
      <w:r w:rsidR="009B08F7">
        <w:t xml:space="preserve"> </w:t>
      </w:r>
      <w:r>
        <w:t xml:space="preserve">Ground station signal including time and location source </w:t>
      </w:r>
      <w:r w:rsidR="009B08F7">
        <w:t xml:space="preserve">will </w:t>
      </w:r>
      <w:r>
        <w:t>be determined</w:t>
      </w:r>
    </w:p>
    <w:p w14:paraId="338F6D76" w14:textId="77777777" w:rsidR="00BA4E6E" w:rsidRDefault="00BA4E6E" w:rsidP="00BA4E6E">
      <w:r>
        <w:t>4.</w:t>
      </w:r>
      <w:r w:rsidR="009B08F7">
        <w:t xml:space="preserve"> </w:t>
      </w:r>
      <w:r>
        <w:t xml:space="preserve">The system receiver prototype </w:t>
      </w:r>
      <w:r w:rsidR="00D32531">
        <w:t>will</w:t>
      </w:r>
      <w:r>
        <w:t xml:space="preserve"> be implemented into real time system or relevant simulation environment</w:t>
      </w:r>
    </w:p>
    <w:p w14:paraId="20672408" w14:textId="77777777" w:rsidR="00BA4E6E" w:rsidRDefault="00BA4E6E" w:rsidP="00BA4E6E">
      <w:r>
        <w:t>5.</w:t>
      </w:r>
      <w:r w:rsidR="009B08F7">
        <w:t xml:space="preserve"> </w:t>
      </w:r>
      <w:r>
        <w:t>The deliverable / prototype system shall include real hardware where possible, which may include creation of a PCB for both the drone and ground station</w:t>
      </w:r>
    </w:p>
    <w:p w14:paraId="2FDE0A6B" w14:textId="77777777" w:rsidR="00BA4E6E" w:rsidRDefault="00BA4E6E" w:rsidP="00BA4E6E">
      <w:r>
        <w:t>6.</w:t>
      </w:r>
      <w:r w:rsidR="009B08F7">
        <w:t xml:space="preserve"> </w:t>
      </w:r>
      <w:r>
        <w:t>The produced system will be subject to a field test</w:t>
      </w:r>
    </w:p>
    <w:p w14:paraId="74427798" w14:textId="77777777" w:rsidR="00BA4E6E" w:rsidRDefault="00BA4E6E" w:rsidP="00BA4E6E">
      <w:r>
        <w:t>7.</w:t>
      </w:r>
      <w:r w:rsidR="009B08F7">
        <w:t xml:space="preserve"> </w:t>
      </w:r>
      <w:r>
        <w:t>Target Requirement: to obtain the flying speed of the aircraft</w:t>
      </w:r>
    </w:p>
    <w:p w14:paraId="34F3026C" w14:textId="77777777" w:rsidR="00BA4E6E" w:rsidRDefault="00BA4E6E" w:rsidP="00BA4E6E">
      <w:r>
        <w:t>8.</w:t>
      </w:r>
      <w:r w:rsidR="009B08F7">
        <w:t xml:space="preserve"> </w:t>
      </w:r>
      <w:r>
        <w:t>Target Requirement: to achieve the accuracy of 100m</w:t>
      </w:r>
    </w:p>
    <w:p w14:paraId="69B0BAFB" w14:textId="77777777" w:rsidR="00BA4E6E" w:rsidRPr="00BA4E6E" w:rsidRDefault="00BA4E6E" w:rsidP="00BA4E6E">
      <w:r>
        <w:t>9.</w:t>
      </w:r>
      <w:r w:rsidR="009B08F7">
        <w:t xml:space="preserve"> </w:t>
      </w:r>
      <w:r>
        <w:t>Target Requirement: coverage range of 1km minimum</w:t>
      </w:r>
    </w:p>
    <w:p w14:paraId="3C020F8B" w14:textId="77777777" w:rsidR="00394582" w:rsidRDefault="00394582" w:rsidP="00955B4F">
      <w:pPr>
        <w:pStyle w:val="Heading1"/>
      </w:pPr>
      <w:r w:rsidRPr="009D5BC5">
        <w:lastRenderedPageBreak/>
        <w:t>Literature r</w:t>
      </w:r>
      <w:r w:rsidR="00955B4F">
        <w:t>eview work progress to date</w:t>
      </w:r>
    </w:p>
    <w:p w14:paraId="361B119A" w14:textId="77777777" w:rsidR="00955B4F" w:rsidRDefault="00955B4F" w:rsidP="00955B4F">
      <w:r>
        <w:t xml:space="preserve">The history of radio navigation </w:t>
      </w:r>
      <w:r w:rsidR="00D32531">
        <w:t>dates</w:t>
      </w:r>
      <w:r>
        <w:t xml:space="preserve"> back to late 19</w:t>
      </w:r>
      <w:r w:rsidRPr="00955B4F">
        <w:rPr>
          <w:vertAlign w:val="superscript"/>
        </w:rPr>
        <w:t>th</w:t>
      </w:r>
      <w:r>
        <w:t xml:space="preserve"> century</w:t>
      </w:r>
      <w:r w:rsidR="00DE6F53">
        <w:t xml:space="preserve"> before the </w:t>
      </w:r>
      <w:r w:rsidR="002F6E03">
        <w:t>First World War</w:t>
      </w:r>
      <w:r w:rsidR="00D32531">
        <w:t xml:space="preserve"> </w:t>
      </w:r>
      <w:r w:rsidR="00657C4A">
        <w:t>(</w:t>
      </w:r>
      <w:proofErr w:type="spellStart"/>
      <w:r w:rsidR="00657C4A">
        <w:rPr>
          <w:rStyle w:val="selectable"/>
        </w:rPr>
        <w:t>Bauss</w:t>
      </w:r>
      <w:proofErr w:type="spellEnd"/>
      <w:r w:rsidR="00657C4A">
        <w:rPr>
          <w:rStyle w:val="selectable"/>
        </w:rPr>
        <w:t>, 1963</w:t>
      </w:r>
      <w:r w:rsidR="00657C4A">
        <w:t xml:space="preserve">). </w:t>
      </w:r>
      <w:r w:rsidR="00DE6F53">
        <w:t xml:space="preserve"> </w:t>
      </w:r>
      <w:r w:rsidR="00D32531">
        <w:t>Before</w:t>
      </w:r>
      <w:r w:rsidR="00DE6F53">
        <w:t xml:space="preserve"> start</w:t>
      </w:r>
      <w:r w:rsidR="00D32531">
        <w:t>ing</w:t>
      </w:r>
      <w:r w:rsidR="00DE6F53">
        <w:t xml:space="preserve"> using radio, </w:t>
      </w:r>
      <w:r w:rsidR="00D32531">
        <w:t>people</w:t>
      </w:r>
      <w:r w:rsidR="00DE6F53">
        <w:t xml:space="preserve"> had already used compass and stars for thousands years. However, the radio is a game changer which overcame major difficult</w:t>
      </w:r>
      <w:r w:rsidR="002F6E03">
        <w:t>ies</w:t>
      </w:r>
      <w:r w:rsidR="00DE6F53">
        <w:t xml:space="preserve"> of the old navigation method</w:t>
      </w:r>
      <w:r w:rsidR="00FE1ADF">
        <w:t>.</w:t>
      </w:r>
      <w:r w:rsidR="00D84A87">
        <w:t xml:space="preserve"> In the past century, it</w:t>
      </w:r>
      <w:r w:rsidR="002F6E03">
        <w:t xml:space="preserve"> has been developed</w:t>
      </w:r>
      <w:r w:rsidR="00D84A87">
        <w:t xml:space="preserve"> from analogue to digital, from ground to space, from inaccurate to accurate, from immobile to portable</w:t>
      </w:r>
      <w:r w:rsidR="002F6E03">
        <w:t xml:space="preserve"> and</w:t>
      </w:r>
      <w:r w:rsidR="00D84A87">
        <w:t xml:space="preserve"> from specialized to daily uses.  </w:t>
      </w:r>
    </w:p>
    <w:p w14:paraId="477F0D13" w14:textId="4F401992" w:rsidR="00D032B9" w:rsidRDefault="00DE6F53" w:rsidP="00D032B9">
      <w:r>
        <w:t>The first</w:t>
      </w:r>
      <w:r w:rsidR="007E1B81">
        <w:t xml:space="preserve"> </w:t>
      </w:r>
      <w:r>
        <w:t>ever radio relative system was radio direction finder, which is tuned to the frequency</w:t>
      </w:r>
      <w:r w:rsidR="007E1B81">
        <w:t xml:space="preserve"> of a certain station</w:t>
      </w:r>
      <w:r>
        <w:t xml:space="preserve"> and </w:t>
      </w:r>
      <w:r w:rsidR="00D84A87">
        <w:t>point</w:t>
      </w:r>
      <w:r w:rsidR="006062FB">
        <w:t>ed</w:t>
      </w:r>
      <w:r w:rsidR="00D84A87">
        <w:t xml:space="preserve"> at </w:t>
      </w:r>
      <w:r w:rsidR="006062FB">
        <w:t>its</w:t>
      </w:r>
      <w:r w:rsidR="00D84A87">
        <w:t xml:space="preserve"> direction</w:t>
      </w:r>
      <w:r w:rsidR="006062FB">
        <w:t xml:space="preserve"> using an antenna</w:t>
      </w:r>
      <w:r w:rsidR="00D84A87">
        <w:t xml:space="preserve">. </w:t>
      </w:r>
      <w:r w:rsidR="00A75BEE">
        <w:t>This</w:t>
      </w:r>
      <w:r>
        <w:t xml:space="preserve"> </w:t>
      </w:r>
      <w:r w:rsidR="00A75BEE">
        <w:t xml:space="preserve">allows </w:t>
      </w:r>
      <w:r w:rsidR="0032058E">
        <w:t xml:space="preserve">pilot </w:t>
      </w:r>
      <w:r w:rsidR="00A75BEE">
        <w:t>to</w:t>
      </w:r>
      <w:r>
        <w:t xml:space="preserve"> determine the bearing of the station, which enable aircraft or ships </w:t>
      </w:r>
      <w:r w:rsidR="00A75BEE">
        <w:t xml:space="preserve">to </w:t>
      </w:r>
      <w:r>
        <w:t xml:space="preserve">drive towards </w:t>
      </w:r>
      <w:r w:rsidR="00A75BEE">
        <w:t>it</w:t>
      </w:r>
      <w:r>
        <w:t xml:space="preserve">. By </w:t>
      </w:r>
      <w:r w:rsidR="00553E90">
        <w:t xml:space="preserve">hearing from </w:t>
      </w:r>
      <w:r>
        <w:t>two stations, the captains and pilots are able to draw a</w:t>
      </w:r>
      <w:r w:rsidR="00D84A87">
        <w:t>n</w:t>
      </w:r>
      <w:r>
        <w:t xml:space="preserve"> intersection of two radio station on the map and</w:t>
      </w:r>
      <w:r w:rsidR="00553E90">
        <w:t xml:space="preserve"> thus</w:t>
      </w:r>
      <w:r>
        <w:t xml:space="preserve"> determine </w:t>
      </w:r>
      <w:r w:rsidR="0032058E">
        <w:t>its</w:t>
      </w:r>
      <w:r>
        <w:t xml:space="preserve"> own position. However, it requires a rather long antenna to provide better angle information, which is not practical for small aircraft. In </w:t>
      </w:r>
      <w:r w:rsidR="003B4922">
        <w:t xml:space="preserve">later development, </w:t>
      </w:r>
      <w:r w:rsidR="00891240">
        <w:t>ADF (Automatic Direction Finder)</w:t>
      </w:r>
      <w:r w:rsidR="003B4922">
        <w:t xml:space="preserve"> was a great progress, which benefits from modern electronics such as transistor</w:t>
      </w:r>
      <w:r w:rsidR="00E247BA">
        <w:t>s</w:t>
      </w:r>
      <w:r w:rsidR="003B4922">
        <w:t>. It works with NDB</w:t>
      </w:r>
      <w:r w:rsidR="00A22B8E">
        <w:t xml:space="preserve">, i.e. </w:t>
      </w:r>
      <w:r w:rsidR="003B4922">
        <w:t>non-directional beacon</w:t>
      </w:r>
      <w:r w:rsidR="00A22B8E">
        <w:t>,</w:t>
      </w:r>
      <w:r w:rsidR="00E247BA">
        <w:t xml:space="preserve"> and</w:t>
      </w:r>
      <w:r w:rsidR="003B4922">
        <w:t xml:space="preserve"> uses phase comparison technic to determine the bearing of the aircraft </w:t>
      </w:r>
      <w:r w:rsidR="00657C4A">
        <w:rPr>
          <w:rStyle w:val="selectable"/>
        </w:rPr>
        <w:t>(Watson &amp; Wright, 1971).</w:t>
      </w:r>
      <w:r w:rsidR="00657C4A">
        <w:t xml:space="preserve"> </w:t>
      </w:r>
      <w:r w:rsidR="00D032B9">
        <w:t xml:space="preserve">However, the accuracy of the system is </w:t>
      </w:r>
      <w:r w:rsidR="006426DF">
        <w:t xml:space="preserve">a </w:t>
      </w:r>
      <w:r w:rsidR="00D032B9">
        <w:t>critical issue for the us</w:t>
      </w:r>
      <w:r w:rsidR="006426DF">
        <w:t>age</w:t>
      </w:r>
      <w:r w:rsidR="00D032B9">
        <w:t xml:space="preserve"> of modern aviation and not suitable for small scale aircraft </w:t>
      </w:r>
      <w:r w:rsidR="009A3067">
        <w:t>due to its huge antenna size.</w:t>
      </w:r>
    </w:p>
    <w:p w14:paraId="06EE0478" w14:textId="2FC4934E" w:rsidR="00C935BF" w:rsidRDefault="00C935BF" w:rsidP="00C935BF">
      <w:pPr>
        <w:keepNext/>
      </w:pPr>
      <w:r>
        <w:rPr>
          <w:noProof/>
        </w:rPr>
        <w:drawing>
          <wp:anchor distT="0" distB="0" distL="114300" distR="114300" simplePos="0" relativeHeight="251660288" behindDoc="0" locked="0" layoutInCell="1" allowOverlap="1" wp14:anchorId="4F08A81F" wp14:editId="6F33C2C9">
            <wp:simplePos x="0" y="0"/>
            <wp:positionH relativeFrom="margin">
              <wp:align>center</wp:align>
            </wp:positionH>
            <wp:positionV relativeFrom="paragraph">
              <wp:posOffset>435610</wp:posOffset>
            </wp:positionV>
            <wp:extent cx="4057650" cy="3905250"/>
            <wp:effectExtent l="0" t="0" r="0" b="0"/>
            <wp:wrapTopAndBottom/>
            <wp:docPr id="5" name="Picture 5" descr="http://www.opticfox.com/2a4x2/vo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opticfox.com/2a4x2/vor-op.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7650" cy="3905250"/>
                    </a:xfrm>
                    <a:prstGeom prst="rect">
                      <a:avLst/>
                    </a:prstGeom>
                    <a:noFill/>
                    <a:ln>
                      <a:noFill/>
                    </a:ln>
                  </pic:spPr>
                </pic:pic>
              </a:graphicData>
            </a:graphic>
            <wp14:sizeRelH relativeFrom="margin">
              <wp14:pctWidth>0</wp14:pctWidth>
            </wp14:sizeRelH>
          </wp:anchor>
        </w:drawing>
      </w:r>
      <w:r>
        <w:rPr>
          <w:noProof/>
        </w:rPr>
        <mc:AlternateContent>
          <mc:Choice Requires="wps">
            <w:drawing>
              <wp:anchor distT="0" distB="0" distL="114300" distR="114300" simplePos="0" relativeHeight="251662336" behindDoc="0" locked="0" layoutInCell="1" allowOverlap="1" wp14:anchorId="4F682EDF" wp14:editId="591AC90C">
                <wp:simplePos x="0" y="0"/>
                <wp:positionH relativeFrom="column">
                  <wp:posOffset>0</wp:posOffset>
                </wp:positionH>
                <wp:positionV relativeFrom="paragraph">
                  <wp:posOffset>4483735</wp:posOffset>
                </wp:positionV>
                <wp:extent cx="405765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057650" cy="635"/>
                        </a:xfrm>
                        <a:prstGeom prst="rect">
                          <a:avLst/>
                        </a:prstGeom>
                        <a:solidFill>
                          <a:prstClr val="white"/>
                        </a:solidFill>
                        <a:ln>
                          <a:noFill/>
                        </a:ln>
                        <a:effectLst/>
                      </wps:spPr>
                      <wps:txbx>
                        <w:txbxContent>
                          <w:p w14:paraId="19DF26FC" w14:textId="78CF49E8" w:rsidR="00E86170" w:rsidRDefault="00E86170" w:rsidP="00C935BF">
                            <w:pPr>
                              <w:pStyle w:val="Caption"/>
                              <w:jc w:val="center"/>
                              <w:rPr>
                                <w:noProof/>
                              </w:rPr>
                            </w:pPr>
                            <w:r>
                              <w:t xml:space="preserve">Figure </w:t>
                            </w:r>
                            <w:fldSimple w:instr=" SEQ Figure \* ARABIC ">
                              <w:r>
                                <w:rPr>
                                  <w:noProof/>
                                </w:rPr>
                                <w:t>1</w:t>
                              </w:r>
                            </w:fldSimple>
                            <w:r>
                              <w:t xml:space="preserve"> The VOR signal</w:t>
                            </w:r>
                            <w:r w:rsidRPr="00B95D6F">
                              <w:rPr>
                                <w:rStyle w:val="Heading2Char"/>
                              </w:rPr>
                              <w:t xml:space="preserve"> </w:t>
                            </w:r>
                            <w:r>
                              <w:rPr>
                                <w:rStyle w:val="selectable"/>
                              </w:rPr>
                              <w:t>(Beck, 1971)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682EDF" id="_x0000_t202" coordsize="21600,21600" o:spt="202" path="m,l,21600r21600,l21600,xe">
                <v:stroke joinstyle="miter"/>
                <v:path gradientshapeok="t" o:connecttype="rect"/>
              </v:shapetype>
              <v:shape id="Text Box 6" o:spid="_x0000_s1026" type="#_x0000_t202" style="position:absolute;margin-left:0;margin-top:353.05pt;width:319.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" stroked="f">
                <v:textbox style="mso-fit-shape-to-text:t" inset="0,0,0,0">
                  <w:txbxContent>
                    <w:p w14:paraId="19DF26FC" w14:textId="78CF49E8" w:rsidR="00E86170" w:rsidRDefault="00E86170" w:rsidP="00C935BF">
                      <w:pPr>
                        <w:pStyle w:val="Caption"/>
                        <w:jc w:val="center"/>
                        <w:rPr>
                          <w:noProof/>
                        </w:rPr>
                      </w:pPr>
                      <w:r>
                        <w:t xml:space="preserve">Figure </w:t>
                      </w:r>
                      <w:fldSimple w:instr=" SEQ Figure \* ARABIC ">
                        <w:r>
                          <w:rPr>
                            <w:noProof/>
                          </w:rPr>
                          <w:t>1</w:t>
                        </w:r>
                      </w:fldSimple>
                      <w:r>
                        <w:t xml:space="preserve"> The VOR signal</w:t>
                      </w:r>
                      <w:r w:rsidRPr="00B95D6F">
                        <w:rPr>
                          <w:rStyle w:val="Heading2Char"/>
                        </w:rPr>
                        <w:t xml:space="preserve"> </w:t>
                      </w:r>
                      <w:r>
                        <w:rPr>
                          <w:rStyle w:val="selectable"/>
                        </w:rPr>
                        <w:t>(Beck, 1971)</w:t>
                      </w:r>
                    </w:p>
                  </w:txbxContent>
                </v:textbox>
                <w10:wrap type="topAndBottom"/>
              </v:shape>
            </w:pict>
          </mc:Fallback>
        </mc:AlternateContent>
      </w:r>
      <w:r w:rsidR="00C90184">
        <w:t xml:space="preserve">VOR </w:t>
      </w:r>
      <w:r w:rsidR="00285514">
        <w:t xml:space="preserve">exhibited </w:t>
      </w:r>
      <w:r w:rsidR="00D84A87">
        <w:t xml:space="preserve">a significant </w:t>
      </w:r>
      <w:r w:rsidR="00285514">
        <w:t xml:space="preserve">improvement </w:t>
      </w:r>
      <w:r w:rsidR="00C90184">
        <w:t>from ADF and NDB, feature</w:t>
      </w:r>
      <w:r w:rsidR="00285514">
        <w:t>d by</w:t>
      </w:r>
      <w:r w:rsidR="00C90184">
        <w:t xml:space="preserve"> better accuracy and a voice channel</w:t>
      </w:r>
      <w:r w:rsidR="00F55795">
        <w:t xml:space="preserve"> to identify the station.</w:t>
      </w:r>
    </w:p>
    <w:p w14:paraId="4F707644" w14:textId="3E2E86B2" w:rsidR="003828D7" w:rsidRDefault="00F55795" w:rsidP="003828D7">
      <w:pPr>
        <w:keepNext/>
      </w:pPr>
      <w:r>
        <w:t xml:space="preserve">It consists of </w:t>
      </w:r>
      <w:r w:rsidR="00AD15AE">
        <w:t>three</w:t>
      </w:r>
      <w:r>
        <w:t xml:space="preserve"> parts</w:t>
      </w:r>
      <w:r w:rsidR="00AD15AE">
        <w:t>:</w:t>
      </w:r>
      <w:r>
        <w:t xml:space="preserve"> the voice, </w:t>
      </w:r>
      <w:r w:rsidR="00AD15AE">
        <w:t>the reference signal</w:t>
      </w:r>
      <w:r w:rsidR="00AD15AE" w:rsidDel="00AD15AE">
        <w:t xml:space="preserve"> </w:t>
      </w:r>
      <w:r w:rsidR="00AD15AE">
        <w:t xml:space="preserve">consisting of </w:t>
      </w:r>
      <w:r>
        <w:t>a continuous signal transmitted from the omnidirectional antenna</w:t>
      </w:r>
      <w:r w:rsidR="00AD15AE">
        <w:t xml:space="preserve"> </w:t>
      </w:r>
      <w:r>
        <w:t xml:space="preserve">and a signal rotating at 30Hz </w:t>
      </w:r>
      <w:r w:rsidR="0032058E">
        <w:t>causing</w:t>
      </w:r>
      <w:r w:rsidR="00345F45">
        <w:t xml:space="preserve"> different </w:t>
      </w:r>
      <w:r>
        <w:t>phase</w:t>
      </w:r>
      <w:r w:rsidR="00345F45">
        <w:t>s</w:t>
      </w:r>
      <w:r>
        <w:t xml:space="preserve"> corresponding to the direction it faced</w:t>
      </w:r>
      <w:r w:rsidR="00657C4A">
        <w:t xml:space="preserve"> </w:t>
      </w:r>
      <w:r w:rsidR="00657C4A">
        <w:rPr>
          <w:rStyle w:val="selectable"/>
        </w:rPr>
        <w:t>(LAMB, 1948)</w:t>
      </w:r>
      <w:r w:rsidR="00657C4A">
        <w:t xml:space="preserve">. </w:t>
      </w:r>
      <w:r>
        <w:t>By comparing the</w:t>
      </w:r>
      <w:r w:rsidR="00991CA4">
        <w:t xml:space="preserve"> phase</w:t>
      </w:r>
      <w:r>
        <w:t xml:space="preserve"> difference </w:t>
      </w:r>
      <w:r w:rsidR="00991CA4">
        <w:t>between</w:t>
      </w:r>
      <w:r>
        <w:t xml:space="preserve"> </w:t>
      </w:r>
      <w:r>
        <w:lastRenderedPageBreak/>
        <w:t>t</w:t>
      </w:r>
      <w:r w:rsidR="00991CA4">
        <w:t>he reference and</w:t>
      </w:r>
      <w:r>
        <w:t xml:space="preserve"> </w:t>
      </w:r>
      <w:r w:rsidR="00991CA4">
        <w:t xml:space="preserve">the </w:t>
      </w:r>
      <w:r w:rsidR="00B43ADF">
        <w:t xml:space="preserve">rotating </w:t>
      </w:r>
      <w:r>
        <w:t>signal</w:t>
      </w:r>
      <w:r w:rsidR="00991CA4">
        <w:t>s</w:t>
      </w:r>
      <w:r>
        <w:t>, a bearing can be worked out easily. It has an advanced version named TACAN, which implies higher frequency and more division of phases</w:t>
      </w:r>
      <w:r w:rsidR="0002011D">
        <w:t xml:space="preserve"> with distance measuring feature.</w:t>
      </w:r>
      <w:r w:rsidR="003828D7">
        <w:rPr>
          <w:noProof/>
        </w:rPr>
        <w:drawing>
          <wp:inline distT="0" distB="0" distL="0" distR="0" wp14:anchorId="1AB400DA" wp14:editId="2FA74306">
            <wp:extent cx="5715000" cy="2876550"/>
            <wp:effectExtent l="0" t="0" r="0" b="0"/>
            <wp:docPr id="1" name="Picture 1" descr="http://1.bp.blogspot.com/-GHQRVUvY8wQ/VkuGEQEdgsI/AAAAAAAAEPc/hwb2PW6oodw/s1600/VORphot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GHQRVUvY8wQ/VkuGEQEdgsI/AAAAAAAAEPc/hwb2PW6oodw/s1600/VORphoto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876550"/>
                    </a:xfrm>
                    <a:prstGeom prst="rect">
                      <a:avLst/>
                    </a:prstGeom>
                    <a:noFill/>
                    <a:ln>
                      <a:noFill/>
                    </a:ln>
                  </pic:spPr>
                </pic:pic>
              </a:graphicData>
            </a:graphic>
          </wp:inline>
        </w:drawing>
      </w:r>
    </w:p>
    <w:p w14:paraId="70255A5B" w14:textId="3E4E5C7C" w:rsidR="00991CA4" w:rsidRDefault="003828D7" w:rsidP="003828D7">
      <w:pPr>
        <w:pStyle w:val="Caption"/>
      </w:pPr>
      <w:r>
        <w:t xml:space="preserve">Figure </w:t>
      </w:r>
      <w:fldSimple w:instr=" SEQ Figure \* ARABIC ">
        <w:r w:rsidR="00E86170">
          <w:rPr>
            <w:noProof/>
          </w:rPr>
          <w:t>2</w:t>
        </w:r>
      </w:fldSimple>
      <w:r w:rsidR="00C935BF">
        <w:t xml:space="preserve"> A VOR station (photo taken by </w:t>
      </w:r>
      <w:r w:rsidR="00C935BF" w:rsidRPr="00C935BF">
        <w:t>FARHAN FAROOQ</w:t>
      </w:r>
      <w:r w:rsidR="00C935BF">
        <w:t xml:space="preserve"> )</w:t>
      </w:r>
    </w:p>
    <w:p w14:paraId="640847B2" w14:textId="77777777" w:rsidR="00B846C2" w:rsidRDefault="00B846C2" w:rsidP="0032058E">
      <w:r>
        <w:t>Due to the limitation of this project, the study does not include hyperbolic navigation system</w:t>
      </w:r>
      <w:r w:rsidR="00F44554">
        <w:t>s</w:t>
      </w:r>
      <w:r>
        <w:t xml:space="preserve"> due to performance</w:t>
      </w:r>
      <w:r w:rsidR="009A3067">
        <w:t xml:space="preserve"> and size</w:t>
      </w:r>
      <w:r>
        <w:t xml:space="preserve"> issue</w:t>
      </w:r>
      <w:r w:rsidR="00F44554">
        <w:t>s</w:t>
      </w:r>
      <w:r>
        <w:t>. Since the most</w:t>
      </w:r>
      <w:r w:rsidR="00F44554">
        <w:t xml:space="preserve"> of the</w:t>
      </w:r>
      <w:r>
        <w:t xml:space="preserve"> hyperbolic system</w:t>
      </w:r>
      <w:r w:rsidR="00F44554">
        <w:t>s</w:t>
      </w:r>
      <w:r>
        <w:t xml:space="preserve"> work at low frequency </w:t>
      </w:r>
      <w:r w:rsidR="00F44554">
        <w:t>to achieve</w:t>
      </w:r>
      <w:r>
        <w:t xml:space="preserve"> wide coverage, their precision is much lower than the require</w:t>
      </w:r>
      <w:r w:rsidR="009A3067">
        <w:t xml:space="preserve">d specification of this project and meantime, </w:t>
      </w:r>
      <w:r w:rsidR="008D5AAF">
        <w:t xml:space="preserve">and </w:t>
      </w:r>
      <w:r w:rsidR="0032058E">
        <w:t>meanwhile</w:t>
      </w:r>
      <w:r w:rsidR="008D5AAF">
        <w:t xml:space="preserve"> </w:t>
      </w:r>
      <w:r w:rsidR="009A3067">
        <w:t>they require a long antenna to work.</w:t>
      </w:r>
    </w:p>
    <w:p w14:paraId="2CB37492" w14:textId="1AED8381" w:rsidR="00B846C2" w:rsidRDefault="009A3067" w:rsidP="00F55795">
      <w:r>
        <w:t>Beam system</w:t>
      </w:r>
      <w:r w:rsidR="00B81162">
        <w:t>s</w:t>
      </w:r>
      <w:r>
        <w:t xml:space="preserve">, for example the </w:t>
      </w:r>
      <w:r w:rsidR="00B846C2">
        <w:t xml:space="preserve">Adcock by Macaroni </w:t>
      </w:r>
      <w:r w:rsidR="002677F1">
        <w:t>known as LFR (Low Frequency Range)</w:t>
      </w:r>
      <w:r w:rsidR="00B81162">
        <w:t>,</w:t>
      </w:r>
      <w:r w:rsidR="002677F1">
        <w:t xml:space="preserve"> is also a good idea of navigation</w:t>
      </w:r>
      <w:r w:rsidR="00657C4A">
        <w:t xml:space="preserve"> </w:t>
      </w:r>
      <w:r w:rsidR="00657C4A">
        <w:rPr>
          <w:rStyle w:val="selectable"/>
        </w:rPr>
        <w:t>(Beck, 1971)</w:t>
      </w:r>
      <w:r w:rsidR="002677F1">
        <w:t xml:space="preserve">, however, it requires </w:t>
      </w:r>
      <w:r w:rsidR="0023445A">
        <w:t xml:space="preserve">that </w:t>
      </w:r>
      <w:r w:rsidR="002677F1">
        <w:t>the object remains in the coverage of the beam</w:t>
      </w:r>
      <w:r w:rsidR="00964EE0">
        <w:t xml:space="preserve"> that is used for navigation</w:t>
      </w:r>
      <w:r w:rsidR="0023445A">
        <w:t>,</w:t>
      </w:r>
      <w:r w:rsidR="002677F1">
        <w:t xml:space="preserve"> </w:t>
      </w:r>
      <w:r w:rsidR="0023445A">
        <w:t>and therefore has little value for</w:t>
      </w:r>
      <w:r w:rsidR="002677F1">
        <w:t xml:space="preserve"> project</w:t>
      </w:r>
      <w:r w:rsidR="0023445A">
        <w:t>s</w:t>
      </w:r>
      <w:r w:rsidR="002677F1">
        <w:t xml:space="preserve"> </w:t>
      </w:r>
      <w:r w:rsidR="0023445A">
        <w:t>such as detecting</w:t>
      </w:r>
      <w:r w:rsidR="002677F1">
        <w:t xml:space="preserve"> </w:t>
      </w:r>
      <w:r w:rsidR="0023445A">
        <w:t xml:space="preserve">the </w:t>
      </w:r>
      <w:r w:rsidR="002677F1">
        <w:t>position</w:t>
      </w:r>
      <w:r w:rsidR="0023445A">
        <w:t>s</w:t>
      </w:r>
      <w:r w:rsidR="002677F1">
        <w:t xml:space="preserve"> of aircrafts</w:t>
      </w:r>
      <w:r w:rsidR="00166A97">
        <w:t>.</w:t>
      </w:r>
      <w:r w:rsidR="002677F1">
        <w:t xml:space="preserve"> </w:t>
      </w:r>
      <w:r w:rsidR="00166A97">
        <w:t xml:space="preserve">Though </w:t>
      </w:r>
      <w:r w:rsidR="002677F1">
        <w:t>it was used as ILS (Instrumental Landing System)</w:t>
      </w:r>
      <w:r>
        <w:t xml:space="preserve"> equipment in </w:t>
      </w:r>
      <w:r w:rsidR="00166A97">
        <w:t>the</w:t>
      </w:r>
      <w:r w:rsidR="00891240">
        <w:t xml:space="preserve"> past sometimes by military and police in their duty, it</w:t>
      </w:r>
      <w:r w:rsidR="002677F1">
        <w:t xml:space="preserve"> </w:t>
      </w:r>
      <w:r w:rsidR="00891240">
        <w:t>requires</w:t>
      </w:r>
      <w:r w:rsidR="00916317">
        <w:t xml:space="preserve"> </w:t>
      </w:r>
      <w:r w:rsidR="002677F1">
        <w:t>full</w:t>
      </w:r>
      <w:r w:rsidR="00916317">
        <w:t>-</w:t>
      </w:r>
      <w:r w:rsidR="002677F1">
        <w:t>manual operati</w:t>
      </w:r>
      <w:r w:rsidR="00916317">
        <w:t>on</w:t>
      </w:r>
      <w:r w:rsidR="002677F1">
        <w:t xml:space="preserve"> by listening to Morse code.</w:t>
      </w:r>
      <w:r>
        <w:t xml:space="preserve"> It has same sort of inspiration of using radio, whereas, it can only show directions when the object is in the covered range, </w:t>
      </w:r>
      <w:r w:rsidR="00E426DA">
        <w:t xml:space="preserve">or </w:t>
      </w:r>
      <w:r>
        <w:t>in other word</w:t>
      </w:r>
      <w:r w:rsidR="00E426DA">
        <w:t>s</w:t>
      </w:r>
      <w:r>
        <w:t xml:space="preserve">, </w:t>
      </w:r>
      <w:r w:rsidR="00E426DA">
        <w:t xml:space="preserve">it is </w:t>
      </w:r>
      <w:r>
        <w:t xml:space="preserve">directional. </w:t>
      </w:r>
      <w:r w:rsidR="00412C74">
        <w:t>Thus,</w:t>
      </w:r>
      <w:r>
        <w:t xml:space="preserve"> </w:t>
      </w:r>
      <w:r w:rsidR="00412C74">
        <w:t>i</w:t>
      </w:r>
      <w:r>
        <w:t>t has limits of the uses for a general purpose</w:t>
      </w:r>
      <w:r w:rsidR="00412C74">
        <w:t xml:space="preserve"> of</w:t>
      </w:r>
      <w:r>
        <w:t xml:space="preserve"> navigation.</w:t>
      </w:r>
    </w:p>
    <w:p w14:paraId="7B8BD702" w14:textId="4F68EA25" w:rsidR="00022413" w:rsidRDefault="00B90DB9" w:rsidP="00AE6CD5">
      <w:r>
        <w:t>GPS is the best system in term of both precision and feasibility</w:t>
      </w:r>
      <w:r w:rsidR="00D5650A">
        <w:t xml:space="preserve"> </w:t>
      </w:r>
      <w:r w:rsidR="00657C4A">
        <w:rPr>
          <w:rStyle w:val="selectable"/>
        </w:rPr>
        <w:t>(Staff, 1990)</w:t>
      </w:r>
      <w:r w:rsidR="00D5650A">
        <w:t>.</w:t>
      </w:r>
      <w:r>
        <w:t xml:space="preserve"> It remains the most popular choice for navigation since it was </w:t>
      </w:r>
      <w:r w:rsidR="004E1F7B">
        <w:t>put into application</w:t>
      </w:r>
      <w:r>
        <w:t>. Meanwhile, there were many system</w:t>
      </w:r>
      <w:r w:rsidR="00711840">
        <w:t>s</w:t>
      </w:r>
      <w:r>
        <w:t xml:space="preserve">, </w:t>
      </w:r>
      <w:r w:rsidR="00711840">
        <w:t xml:space="preserve">such </w:t>
      </w:r>
      <w:r>
        <w:t xml:space="preserve">as </w:t>
      </w:r>
      <w:r w:rsidR="00711840">
        <w:t xml:space="preserve">those </w:t>
      </w:r>
      <w:r>
        <w:t xml:space="preserve">mentioned above, dying or died because of </w:t>
      </w:r>
      <w:r w:rsidR="00711840">
        <w:t xml:space="preserve">the </w:t>
      </w:r>
      <w:r>
        <w:t>wide usage of GPS. GPS was the system designed and operated by USAF (United State Air Force), and its huge military potential was well recognized by US military, therefore, the system had two different ranging mode</w:t>
      </w:r>
      <w:r w:rsidR="00A32C97">
        <w:t>s</w:t>
      </w:r>
      <w:r>
        <w:t xml:space="preserve"> for civil uses and military uses</w:t>
      </w:r>
      <w:r w:rsidR="007A14EF">
        <w:t xml:space="preserve"> at the beginning</w:t>
      </w:r>
      <w:r>
        <w:t xml:space="preserve">. The civil code, however, is less accurate compared </w:t>
      </w:r>
      <w:r w:rsidR="007601DB">
        <w:t xml:space="preserve">to the </w:t>
      </w:r>
      <w:r>
        <w:t>military code. It works with simple logic</w:t>
      </w:r>
      <w:r w:rsidR="008D46DC">
        <w:t xml:space="preserve"> </w:t>
      </w:r>
      <w:r>
        <w:t xml:space="preserve">using trigonometry. GPS system has multiple satellites on low earth orbits to guarantee that </w:t>
      </w:r>
      <w:r w:rsidR="008D46DC">
        <w:t>above</w:t>
      </w:r>
      <w:r>
        <w:t xml:space="preserve"> most</w:t>
      </w:r>
      <w:r w:rsidR="008D46DC">
        <w:t xml:space="preserve"> of the</w:t>
      </w:r>
      <w:r>
        <w:t xml:space="preserve"> surface area</w:t>
      </w:r>
      <w:r w:rsidR="008D46DC">
        <w:t>s</w:t>
      </w:r>
      <w:r>
        <w:t xml:space="preserve"> of earth there </w:t>
      </w:r>
      <w:r w:rsidR="00F92B3E">
        <w:t>are</w:t>
      </w:r>
      <w:r>
        <w:t xml:space="preserve"> at least </w:t>
      </w:r>
      <w:r w:rsidR="008D46DC">
        <w:t>four</w:t>
      </w:r>
      <w:r>
        <w:t xml:space="preserve"> satellite</w:t>
      </w:r>
      <w:r w:rsidR="005007D4">
        <w:t>s</w:t>
      </w:r>
      <w:r>
        <w:t xml:space="preserve"> </w:t>
      </w:r>
      <w:r w:rsidR="008D46DC">
        <w:t>in</w:t>
      </w:r>
      <w:r>
        <w:t xml:space="preserve"> the sky. It was so well designed that </w:t>
      </w:r>
      <w:r w:rsidR="005007D4">
        <w:t>during</w:t>
      </w:r>
      <w:r>
        <w:t xml:space="preserve"> most </w:t>
      </w:r>
      <w:r w:rsidR="005007D4">
        <w:t xml:space="preserve">of the </w:t>
      </w:r>
      <w:r>
        <w:t xml:space="preserve">time there were actually more than </w:t>
      </w:r>
      <w:r w:rsidR="005007D4">
        <w:t>four</w:t>
      </w:r>
      <w:r>
        <w:t xml:space="preserve">, which provides a potential opportunity to increase the accuracy. The algorithm relays on </w:t>
      </w:r>
      <w:r w:rsidR="00DF57FB">
        <w:t>three</w:t>
      </w:r>
      <w:r>
        <w:t xml:space="preserve"> known satellite position</w:t>
      </w:r>
      <w:r w:rsidR="00DF57FB">
        <w:t>s</w:t>
      </w:r>
      <w:r>
        <w:t xml:space="preserve"> and signal’s time of arrival. An extra satellite is needed for time reference in case of wave propagation error.</w:t>
      </w:r>
      <w:r w:rsidR="00AE6CD5">
        <w:t xml:space="preserve"> By knowing the time taken during the propagation, the </w:t>
      </w:r>
      <w:r w:rsidR="00AE6CD5">
        <w:lastRenderedPageBreak/>
        <w:t>distance</w:t>
      </w:r>
      <w:r w:rsidR="00DF57FB">
        <w:t>s</w:t>
      </w:r>
      <w:r w:rsidR="00AE6CD5">
        <w:t xml:space="preserve"> can be worked out</w:t>
      </w:r>
      <w:r w:rsidR="00DF57FB">
        <w:t>.</w:t>
      </w:r>
      <w:r w:rsidR="00AE6CD5">
        <w:t xml:space="preserve">  </w:t>
      </w:r>
      <w:r w:rsidR="00DF57FB">
        <w:t>C</w:t>
      </w:r>
      <w:r w:rsidR="00AE6CD5">
        <w:t>ombin</w:t>
      </w:r>
      <w:r w:rsidR="00DF57FB">
        <w:t>ing</w:t>
      </w:r>
      <w:r w:rsidR="00AE6CD5">
        <w:t xml:space="preserve"> three </w:t>
      </w:r>
      <w:r w:rsidR="00DF57FB">
        <w:t>such</w:t>
      </w:r>
      <w:r w:rsidR="00AE6CD5">
        <w:t xml:space="preserve"> distance</w:t>
      </w:r>
      <w:r w:rsidR="00DF57FB">
        <w:t>s</w:t>
      </w:r>
      <w:r w:rsidR="00B83ED6">
        <w:t xml:space="preserve"> and satellite locations</w:t>
      </w:r>
      <w:r w:rsidR="00AE6CD5">
        <w:t>, a matrix can be introduced to provide multiple solutions, whereas only one of them is the correct positon. Furthermore, the result need to be transfer</w:t>
      </w:r>
      <w:r w:rsidR="001327CE">
        <w:t>red</w:t>
      </w:r>
      <w:r w:rsidR="00AE6CD5">
        <w:t xml:space="preserve"> from polar form into panel form and should be projected on the map with </w:t>
      </w:r>
      <w:r w:rsidR="001327CE">
        <w:t xml:space="preserve">the </w:t>
      </w:r>
      <w:r w:rsidR="00AE6CD5">
        <w:t>coordinates provided.</w:t>
      </w:r>
      <w:r w:rsidR="00891240">
        <w:t xml:space="preserve"> </w:t>
      </w:r>
      <w:r w:rsidR="00891240" w:rsidRPr="00891240">
        <w:t>The problem with GNSS in general is the time to first fix</w:t>
      </w:r>
      <w:r w:rsidR="00891240">
        <w:t xml:space="preserve">, which takes usually three to four minutes to cold start up </w:t>
      </w:r>
      <w:r w:rsidR="00891240" w:rsidRPr="00891240">
        <w:t>and GPS systems are very power hungry.</w:t>
      </w:r>
    </w:p>
    <w:p w14:paraId="3EC45CFD" w14:textId="77777777" w:rsidR="00F55795" w:rsidRDefault="00022413" w:rsidP="00AE6CD5">
      <w:r w:rsidRPr="00022413">
        <w:t>Pseudolites</w:t>
      </w:r>
      <w:r>
        <w:t xml:space="preserve"> application implies simulating satellite signal with a ground or aerial station, which can be deployed to blind zone</w:t>
      </w:r>
      <w:r w:rsidR="005368B5">
        <w:t xml:space="preserve">s of GPS </w:t>
      </w:r>
      <w:r w:rsidR="00657C4A">
        <w:rPr>
          <w:rStyle w:val="selectable"/>
        </w:rPr>
        <w:t>(Wang, 2002)</w:t>
      </w:r>
      <w:r w:rsidR="00657C4A">
        <w:t xml:space="preserve">. </w:t>
      </w:r>
      <w:r>
        <w:t xml:space="preserve"> It has a huge potential in war</w:t>
      </w:r>
      <w:r w:rsidR="00BC1D81">
        <w:t>fare</w:t>
      </w:r>
      <w:r>
        <w:t xml:space="preserve"> or special circumstance like mining or cave exploring</w:t>
      </w:r>
      <w:r w:rsidR="00BC1D81">
        <w:t xml:space="preserve"> where GPS signal may not viable</w:t>
      </w:r>
      <w:r>
        <w:t>. T</w:t>
      </w:r>
      <w:r w:rsidR="00BC1D81">
        <w:t>herefore, it is a good object to study</w:t>
      </w:r>
      <w:r>
        <w:t xml:space="preserve"> for this project.</w:t>
      </w:r>
      <w:r w:rsidR="00141128">
        <w:t xml:space="preserve"> It has a potential to be compatible with current system</w:t>
      </w:r>
      <w:r w:rsidR="00C50897">
        <w:t>s</w:t>
      </w:r>
      <w:r w:rsidR="00141128">
        <w:t xml:space="preserve"> and adapt to new environment</w:t>
      </w:r>
      <w:r w:rsidR="00C50897">
        <w:t>s</w:t>
      </w:r>
      <w:r w:rsidR="00141128">
        <w:t xml:space="preserve">. This will be </w:t>
      </w:r>
      <w:r w:rsidR="0060545E">
        <w:t>significantly involved in</w:t>
      </w:r>
      <w:r w:rsidR="00141128">
        <w:t xml:space="preserve"> this project.</w:t>
      </w:r>
    </w:p>
    <w:p w14:paraId="0E303A18" w14:textId="2A5232D7" w:rsidR="00141128" w:rsidRDefault="00141128" w:rsidP="00AE6CD5">
      <w:r>
        <w:t>Software Defined Radio is a new way of planting and testing the design, which required individual transmitter or receiver in the past</w:t>
      </w:r>
      <w:r w:rsidR="00657C4A">
        <w:t xml:space="preserve"> </w:t>
      </w:r>
      <w:r w:rsidR="00657C4A">
        <w:rPr>
          <w:rStyle w:val="selectable"/>
        </w:rPr>
        <w:t>(</w:t>
      </w:r>
      <w:proofErr w:type="spellStart"/>
      <w:r w:rsidR="00657C4A">
        <w:rPr>
          <w:rStyle w:val="selectable"/>
        </w:rPr>
        <w:t>Seo</w:t>
      </w:r>
      <w:proofErr w:type="spellEnd"/>
      <w:r w:rsidR="00657C4A">
        <w:rPr>
          <w:rStyle w:val="selectable"/>
        </w:rPr>
        <w:t xml:space="preserve"> et al., 2011)</w:t>
      </w:r>
      <w:r>
        <w:t>. SDR</w:t>
      </w:r>
      <w:r w:rsidR="00732C78">
        <w:t xml:space="preserve"> </w:t>
      </w:r>
      <w:r>
        <w:t>(software defined radio) can be operated easily by using MATLAB and Simulink for signal generating and receiving</w:t>
      </w:r>
      <w:r w:rsidR="00657C4A">
        <w:t xml:space="preserve"> </w:t>
      </w:r>
      <w:r w:rsidR="00657C4A">
        <w:rPr>
          <w:rStyle w:val="selectable"/>
        </w:rPr>
        <w:t xml:space="preserve">(Lo, </w:t>
      </w:r>
      <w:proofErr w:type="spellStart"/>
      <w:r w:rsidR="00657C4A">
        <w:rPr>
          <w:rStyle w:val="selectable"/>
        </w:rPr>
        <w:t>Enge</w:t>
      </w:r>
      <w:proofErr w:type="spellEnd"/>
      <w:r w:rsidR="00657C4A">
        <w:rPr>
          <w:rStyle w:val="selectable"/>
        </w:rPr>
        <w:t xml:space="preserve">, &amp; </w:t>
      </w:r>
      <w:proofErr w:type="spellStart"/>
      <w:r w:rsidR="00657C4A">
        <w:rPr>
          <w:rStyle w:val="selectable"/>
        </w:rPr>
        <w:t>Narins</w:t>
      </w:r>
      <w:proofErr w:type="spellEnd"/>
      <w:r w:rsidR="00657C4A">
        <w:rPr>
          <w:rStyle w:val="selectable"/>
        </w:rPr>
        <w:t>, 2015)</w:t>
      </w:r>
      <w:r w:rsidR="00657C4A">
        <w:t xml:space="preserve">. </w:t>
      </w:r>
      <w:r>
        <w:t xml:space="preserve"> A cheap RTL-SDR kit can be found in </w:t>
      </w:r>
      <w:r w:rsidR="007153BF">
        <w:t xml:space="preserve">the </w:t>
      </w:r>
      <w:r>
        <w:t xml:space="preserve">market with </w:t>
      </w:r>
      <w:r w:rsidR="007153BF">
        <w:t xml:space="preserve">a </w:t>
      </w:r>
      <w:r>
        <w:t>p</w:t>
      </w:r>
      <w:r w:rsidR="00891240">
        <w:t xml:space="preserve">rice of £5 </w:t>
      </w:r>
      <w:r w:rsidR="007153BF">
        <w:t xml:space="preserve">and </w:t>
      </w:r>
      <w:r w:rsidR="00732C78">
        <w:t>relatively good</w:t>
      </w:r>
      <w:r>
        <w:t xml:space="preserve"> performance. RTL-SDR is a SDR receiver works from 24 MHz to 1766 MHz, which is great for the us</w:t>
      </w:r>
      <w:r w:rsidR="005B192B">
        <w:t>age</w:t>
      </w:r>
      <w:r>
        <w:t xml:space="preserve"> of this study. This project requires the signal working at GPS frequency, </w:t>
      </w:r>
      <w:r w:rsidR="005B192B">
        <w:t>roughly</w:t>
      </w:r>
      <w:r>
        <w:t xml:space="preserve"> 1.5G</w:t>
      </w:r>
      <w:r w:rsidR="005B192B">
        <w:t>H</w:t>
      </w:r>
      <w:r>
        <w:t xml:space="preserve">z. </w:t>
      </w:r>
    </w:p>
    <w:p w14:paraId="6B315893" w14:textId="12685EF6" w:rsidR="00657C4A" w:rsidRPr="00955B4F" w:rsidRDefault="00657C4A" w:rsidP="00657C4A">
      <w:r>
        <w:t xml:space="preserve">To know the bearing of the vehicle is not enough to determine the specific position of it, thus a distance from station and object is crucial for the navigation </w:t>
      </w:r>
      <w:r>
        <w:rPr>
          <w:rStyle w:val="selectable"/>
        </w:rPr>
        <w:t xml:space="preserve">(Lo &amp; </w:t>
      </w:r>
      <w:proofErr w:type="spellStart"/>
      <w:r>
        <w:rPr>
          <w:rStyle w:val="selectable"/>
        </w:rPr>
        <w:t>Enge</w:t>
      </w:r>
      <w:proofErr w:type="spellEnd"/>
      <w:r>
        <w:rPr>
          <w:rStyle w:val="selectable"/>
        </w:rPr>
        <w:t xml:space="preserve">, 2012). A DME (Distance Measuring Equipment) is capable for this; however, it has a capacity. To explore the improving </w:t>
      </w:r>
      <w:proofErr w:type="spellStart"/>
      <w:r>
        <w:rPr>
          <w:rStyle w:val="selectable"/>
        </w:rPr>
        <w:t>oppturnity</w:t>
      </w:r>
      <w:proofErr w:type="spellEnd"/>
      <w:r>
        <w:rPr>
          <w:rStyle w:val="selectable"/>
        </w:rPr>
        <w:t xml:space="preserve">, </w:t>
      </w:r>
      <w:r w:rsidRPr="00022413">
        <w:t>Pseudolites</w:t>
      </w:r>
      <w:r>
        <w:t xml:space="preserve"> technic </w:t>
      </w:r>
      <w:r>
        <w:rPr>
          <w:rStyle w:val="selectable"/>
        </w:rPr>
        <w:t xml:space="preserve">can be adapt to the situation, where the bearing and angle is obtained by radio, and Pseudolites determine </w:t>
      </w:r>
      <w:r w:rsidR="00B95D6F">
        <w:rPr>
          <w:rStyle w:val="selectable"/>
        </w:rPr>
        <w:t>distance.</w:t>
      </w:r>
    </w:p>
    <w:p w14:paraId="5F1FDF89" w14:textId="77777777" w:rsidR="00657C4A" w:rsidRPr="00955B4F" w:rsidRDefault="00657C4A" w:rsidP="00AE6CD5"/>
    <w:p w14:paraId="64CF6668" w14:textId="77777777" w:rsidR="00394582" w:rsidRDefault="000D38B6" w:rsidP="00BA4E6E">
      <w:pPr>
        <w:pStyle w:val="Heading1"/>
      </w:pPr>
      <w:r w:rsidRPr="009D5BC5">
        <w:t>C</w:t>
      </w:r>
      <w:r w:rsidR="00394582" w:rsidRPr="009D5BC5">
        <w:t>urrent status of the work</w:t>
      </w:r>
    </w:p>
    <w:p w14:paraId="0398833E" w14:textId="576A2F2D" w:rsidR="00B90DB9" w:rsidRDefault="006A2DF7" w:rsidP="000A738D">
      <w:pPr>
        <w:pStyle w:val="ListParagraph"/>
        <w:numPr>
          <w:ilvl w:val="0"/>
          <w:numId w:val="4"/>
        </w:numPr>
      </w:pPr>
      <w:r>
        <w:t>Selection of the base system for this project</w:t>
      </w:r>
    </w:p>
    <w:p w14:paraId="0CEFA4BD" w14:textId="79A66A25" w:rsidR="00CF0FFE" w:rsidRDefault="00CF0FFE" w:rsidP="00CF0FFE">
      <w:pPr>
        <w:pStyle w:val="ListParagraph"/>
      </w:pPr>
      <w:r>
        <w:t xml:space="preserve">Radio navigation evolved from analogue to digital, and GNSS shows its dominance for the navigation industry. Nowadays, previously deployed system such as Loran-C, NDB, Omega, etc. were discontinued </w:t>
      </w:r>
      <w:r w:rsidR="007A14EF">
        <w:t>and replaced by GNSS navigation.</w:t>
      </w:r>
      <w:r>
        <w:t xml:space="preserve"> </w:t>
      </w:r>
      <w:r w:rsidR="007A14EF">
        <w:t xml:space="preserve">However, VOR/TACAN </w:t>
      </w:r>
      <w:r w:rsidR="004F6C09">
        <w:t xml:space="preserve">retained </w:t>
      </w:r>
      <w:r w:rsidR="007A14EF">
        <w:t xml:space="preserve">their necessity for modern aviation, though they are not capable with the newly booming trend of aviation, drones. </w:t>
      </w:r>
    </w:p>
    <w:p w14:paraId="608F9783" w14:textId="77777777" w:rsidR="00D735E1" w:rsidRDefault="00D735E1" w:rsidP="00CF0FFE">
      <w:pPr>
        <w:pStyle w:val="ListParagraph"/>
      </w:pPr>
      <w:r>
        <w:t>The main reasons for developing VOR to further stage to offer navigation to drones were considered as follow:</w:t>
      </w:r>
    </w:p>
    <w:p w14:paraId="7FB466E9" w14:textId="7E5286E4" w:rsidR="00D735E1" w:rsidRDefault="00D735E1" w:rsidP="00CF0FFE">
      <w:pPr>
        <w:pStyle w:val="ListParagraph"/>
      </w:pPr>
      <w:r>
        <w:t>The drones are unmanned vehicle</w:t>
      </w:r>
      <w:r w:rsidR="00E07463">
        <w:t>s whose</w:t>
      </w:r>
      <w:r>
        <w:t xml:space="preserve"> movements are highly relaying on the navigation system on board. Due to safety concern</w:t>
      </w:r>
      <w:r w:rsidR="00E07463">
        <w:t>s</w:t>
      </w:r>
      <w:r>
        <w:t>, currently most drones have to follow visual flying rule</w:t>
      </w:r>
      <w:r w:rsidR="00947E46">
        <w:t>s</w:t>
      </w:r>
      <w:r>
        <w:t>, which means they cannot operat</w:t>
      </w:r>
      <w:r w:rsidR="00363D62">
        <w:t>e outside drone pilots’ view range</w:t>
      </w:r>
      <w:r>
        <w:t xml:space="preserve">, even with GPS equipped. Despite the regulation, the reliability of GPS is a potential </w:t>
      </w:r>
      <w:r w:rsidR="00947E46">
        <w:t>disadvantage</w:t>
      </w:r>
      <w:r>
        <w:t xml:space="preserve"> of self-driving drones. Therefore, multiple solutions </w:t>
      </w:r>
      <w:r w:rsidR="00957D62">
        <w:t xml:space="preserve">have been </w:t>
      </w:r>
      <w:r>
        <w:t xml:space="preserve">worked out in the past few years, </w:t>
      </w:r>
      <w:r w:rsidR="00957D62">
        <w:t xml:space="preserve">such as </w:t>
      </w:r>
      <w:r>
        <w:t xml:space="preserve">computer vision, inertia navigation </w:t>
      </w:r>
      <w:r w:rsidR="00957D62">
        <w:t>etc</w:t>
      </w:r>
      <w:r>
        <w:t xml:space="preserve">. Thus, alternative navigation should be maintained during the flight and another </w:t>
      </w:r>
      <w:r w:rsidR="002074EA">
        <w:t xml:space="preserve">good </w:t>
      </w:r>
      <w:r>
        <w:t>so</w:t>
      </w:r>
      <w:r w:rsidR="002074EA">
        <w:t xml:space="preserve">lution is to improve </w:t>
      </w:r>
      <w:r w:rsidR="00B95D6F">
        <w:t>VOR.</w:t>
      </w:r>
    </w:p>
    <w:p w14:paraId="7C06245E" w14:textId="77777777" w:rsidR="003828D7" w:rsidRDefault="003828D7" w:rsidP="00CF0FFE">
      <w:pPr>
        <w:pStyle w:val="ListParagraph"/>
      </w:pPr>
    </w:p>
    <w:p w14:paraId="46DCEF2E" w14:textId="2E6F89E4" w:rsidR="007D73B1" w:rsidRDefault="007D73B1" w:rsidP="00CF0FFE">
      <w:pPr>
        <w:pStyle w:val="ListParagraph"/>
      </w:pPr>
      <w:r>
        <w:lastRenderedPageBreak/>
        <w:t xml:space="preserve">A potential solution as </w:t>
      </w:r>
      <w:r w:rsidR="00FB0FCD">
        <w:t xml:space="preserve">proposed </w:t>
      </w:r>
      <w:r>
        <w:t xml:space="preserve">in this </w:t>
      </w:r>
      <w:r w:rsidR="00FB0FCD">
        <w:t>project</w:t>
      </w:r>
      <w:r>
        <w:t xml:space="preserve"> is to operate VOR at GNSS frequency, and transmit both </w:t>
      </w:r>
      <w:r w:rsidR="00584AB5">
        <w:t>Pseudolites</w:t>
      </w:r>
      <w:r>
        <w:t xml:space="preserve"> and VOR-like signal at GNSS frequency to increase system reliability and compatibility.</w:t>
      </w:r>
      <w:r w:rsidR="00363D62">
        <w:t xml:space="preserve"> The benefit of operating VOR at higher frequency can be found in several aspects. The size of antenna is smaller due to shorter wavelength, and it makes it more feasible for small drones, and higher frequency can be used to carry more information, which can be used to increase accuracy. </w:t>
      </w:r>
      <w:r w:rsidR="00891240">
        <w:t>In addition,</w:t>
      </w:r>
      <w:r w:rsidR="00363D62">
        <w:t xml:space="preserve"> it can minimize the error caused by multipath effect because it works in short range and much more directional.   </w:t>
      </w:r>
    </w:p>
    <w:p w14:paraId="2E75253E" w14:textId="77777777" w:rsidR="00891240" w:rsidRDefault="00891240" w:rsidP="00CF0FFE">
      <w:pPr>
        <w:pStyle w:val="ListParagraph"/>
      </w:pPr>
    </w:p>
    <w:p w14:paraId="24D09F57" w14:textId="77777777" w:rsidR="00022413" w:rsidRDefault="007C6859" w:rsidP="000A738D">
      <w:pPr>
        <w:pStyle w:val="ListParagraph"/>
        <w:numPr>
          <w:ilvl w:val="0"/>
          <w:numId w:val="4"/>
        </w:numPr>
      </w:pPr>
      <w:r>
        <w:t>Research how RTL-SDR can be used to analyse GPS and VOR signals</w:t>
      </w:r>
    </w:p>
    <w:p w14:paraId="727D8819" w14:textId="77777777" w:rsidR="00ED554B" w:rsidRDefault="00ED554B" w:rsidP="00ED554B">
      <w:pPr>
        <w:pStyle w:val="ListParagraph"/>
      </w:pPr>
      <w:r>
        <w:t xml:space="preserve">RTL-SDR is a good tool to obtain the GPS signal and also VOR signal. Whereas the VOR </w:t>
      </w:r>
      <w:r w:rsidR="007648A3">
        <w:t xml:space="preserve">is </w:t>
      </w:r>
      <w:r>
        <w:t>usually only deployed near airport, which made it hard to obtain at this stage</w:t>
      </w:r>
      <w:r w:rsidR="00CF1557">
        <w:t>. It is important to study this tool to deal with upcoming tasks.</w:t>
      </w:r>
    </w:p>
    <w:p w14:paraId="54DB0976" w14:textId="77777777" w:rsidR="00584AB5" w:rsidRDefault="00584AB5" w:rsidP="00ED554B">
      <w:pPr>
        <w:pStyle w:val="ListParagraph"/>
      </w:pPr>
    </w:p>
    <w:p w14:paraId="7206E0BC" w14:textId="77777777" w:rsidR="00CF1557" w:rsidRDefault="00CF1557" w:rsidP="00CF1557">
      <w:pPr>
        <w:pStyle w:val="ListParagraph"/>
        <w:numPr>
          <w:ilvl w:val="0"/>
          <w:numId w:val="4"/>
        </w:numPr>
      </w:pPr>
      <w:r>
        <w:t>Understand</w:t>
      </w:r>
      <w:r w:rsidR="00D828C8">
        <w:t>ing</w:t>
      </w:r>
      <w:r>
        <w:t xml:space="preserve"> VOR</w:t>
      </w:r>
    </w:p>
    <w:p w14:paraId="0CE88995" w14:textId="55ECD4A4" w:rsidR="00CF1557" w:rsidRDefault="00CF1557" w:rsidP="00CF1557">
      <w:pPr>
        <w:ind w:left="720"/>
      </w:pPr>
      <w:r>
        <w:t xml:space="preserve">VOR is a </w:t>
      </w:r>
      <w:r w:rsidR="003828D7">
        <w:t>short-range</w:t>
      </w:r>
      <w:r w:rsidR="002B79FB">
        <w:t xml:space="preserve"> radio navigation for </w:t>
      </w:r>
      <w:r w:rsidR="003828D7">
        <w:t>aircraft, which</w:t>
      </w:r>
      <w:r w:rsidR="002B79FB">
        <w:t xml:space="preserve"> operates from 108 – 118 </w:t>
      </w:r>
      <w:r w:rsidR="00B1242A">
        <w:t xml:space="preserve">MHz </w:t>
      </w:r>
      <w:r w:rsidR="003828D7">
        <w:rPr>
          <w:rStyle w:val="selectable"/>
        </w:rPr>
        <w:t>(Beck, 1971).</w:t>
      </w:r>
      <w:r w:rsidR="00D50B22">
        <w:t xml:space="preserve"> </w:t>
      </w:r>
      <w:r w:rsidR="002B79FB">
        <w:t>It has three component</w:t>
      </w:r>
      <w:r w:rsidR="00B1242A">
        <w:t>s</w:t>
      </w:r>
      <w:r w:rsidR="002B79FB">
        <w:t xml:space="preserve"> in its signal. Voice, Morse code and 30Hz signal with angle shifted. However, in this study, the voice and Morse code are </w:t>
      </w:r>
      <w:r w:rsidR="00891240">
        <w:t>ignored</w:t>
      </w:r>
      <w:r w:rsidR="00D50B22">
        <w:t xml:space="preserve"> </w:t>
      </w:r>
      <w:r w:rsidR="002B79FB">
        <w:t xml:space="preserve">because they are </w:t>
      </w:r>
      <w:r w:rsidR="004B2BC3">
        <w:t>irrelevant. The left component</w:t>
      </w:r>
      <w:r w:rsidR="0002011D">
        <w:t>s are</w:t>
      </w:r>
      <w:r w:rsidR="004B2BC3">
        <w:t xml:space="preserve"> 30Hz </w:t>
      </w:r>
      <w:r w:rsidR="0002011D">
        <w:t xml:space="preserve">phase-varied </w:t>
      </w:r>
      <w:r w:rsidR="004B2BC3">
        <w:t>signal</w:t>
      </w:r>
      <w:r w:rsidR="00AC13EF">
        <w:t>, which is</w:t>
      </w:r>
      <w:r w:rsidR="004B2BC3">
        <w:t xml:space="preserve"> modulated into the carrier</w:t>
      </w:r>
      <w:r w:rsidR="00AC13EF">
        <w:t>,</w:t>
      </w:r>
      <w:r w:rsidR="004B2BC3">
        <w:t xml:space="preserve"> and the </w:t>
      </w:r>
      <w:r w:rsidR="00AC13EF">
        <w:t xml:space="preserve">reference </w:t>
      </w:r>
      <w:r w:rsidR="004B2BC3">
        <w:t xml:space="preserve">30Hz </w:t>
      </w:r>
      <w:r w:rsidR="0002011D">
        <w:t xml:space="preserve">signal </w:t>
      </w:r>
      <w:r w:rsidR="004B2BC3">
        <w:t xml:space="preserve">modulated into the 9960Hz </w:t>
      </w:r>
      <w:r w:rsidR="00AC13EF">
        <w:t xml:space="preserve">subcarrier </w:t>
      </w:r>
      <w:r w:rsidR="004B2BC3">
        <w:t xml:space="preserve">first then modulated into </w:t>
      </w:r>
      <w:r w:rsidR="00AC13EF">
        <w:t xml:space="preserve">main </w:t>
      </w:r>
      <w:r w:rsidR="004B2BC3">
        <w:t>carrier</w:t>
      </w:r>
      <w:r w:rsidR="00AC13EF">
        <w:t>. The modulated 30Hz signal will then be transmitted via a mechanically rotated or electronically scanned directional</w:t>
      </w:r>
      <w:r w:rsidR="002B79FB">
        <w:t xml:space="preserve"> </w:t>
      </w:r>
      <w:r w:rsidR="00AC13EF">
        <w:t xml:space="preserve">antenna. On the receiver side, it will receive signals at designated frequency, then a 30 Hz filter will pick up directional signal at 30 Hz, and a 9960 Hz filter will </w:t>
      </w:r>
      <w:r w:rsidR="00B1242A">
        <w:t xml:space="preserve">pick up reference signal which is modulated inside of 9960 Hz subcarrier. Then a </w:t>
      </w:r>
      <w:r w:rsidR="003828D7">
        <w:t>phase-shifted</w:t>
      </w:r>
      <w:r w:rsidR="00B1242A">
        <w:t xml:space="preserve"> signal can be compared with reference signal</w:t>
      </w:r>
      <w:r w:rsidR="00584AB5">
        <w:t>, and work out phase differe</w:t>
      </w:r>
      <w:r w:rsidR="00B95D6F">
        <w:t>nce to solve the bearing of course. The</w:t>
      </w:r>
      <w:r w:rsidR="003828D7">
        <w:t xml:space="preserve"> 9960 Hz signal plays the important role to carry reference signal, without it, the reference signal </w:t>
      </w:r>
      <w:proofErr w:type="gramStart"/>
      <w:r w:rsidR="003828D7">
        <w:t>are</w:t>
      </w:r>
      <w:proofErr w:type="gramEnd"/>
      <w:r w:rsidR="003828D7">
        <w:t xml:space="preserve"> mixed with the directional phase-varied signal, hence the receiver cannot tell that which is the reference and which is the directional signal.</w:t>
      </w:r>
      <w:r w:rsidR="0002011D">
        <w:t xml:space="preserve"> The bearing is worked out from comparing phase difference of two 30Hz signal.</w:t>
      </w:r>
    </w:p>
    <w:p w14:paraId="4FF2C137" w14:textId="5CC5E7D4" w:rsidR="00BB6758" w:rsidRDefault="00CF1557" w:rsidP="00CF1557">
      <w:pPr>
        <w:pStyle w:val="ListParagraph"/>
        <w:numPr>
          <w:ilvl w:val="0"/>
          <w:numId w:val="4"/>
        </w:numPr>
      </w:pPr>
      <w:r>
        <w:t>P</w:t>
      </w:r>
      <w:r w:rsidR="00BB6758">
        <w:t>rototyping</w:t>
      </w:r>
      <w:r>
        <w:t xml:space="preserve"> and</w:t>
      </w:r>
      <w:r w:rsidRPr="00CF1557">
        <w:t xml:space="preserve"> </w:t>
      </w:r>
      <w:r>
        <w:t>t</w:t>
      </w:r>
      <w:r w:rsidRPr="00CF1557">
        <w:t>he Block diagram of proposed system</w:t>
      </w:r>
    </w:p>
    <w:p w14:paraId="2EEB3BA4" w14:textId="1376F5BF" w:rsidR="007C6859" w:rsidRDefault="00D56956" w:rsidP="007C6859">
      <w:pPr>
        <w:pStyle w:val="ListParagraph"/>
        <w:numPr>
          <w:ilvl w:val="1"/>
          <w:numId w:val="4"/>
        </w:numPr>
      </w:pPr>
      <w:r w:rsidRPr="0053310D">
        <w:rPr>
          <w:noProof/>
        </w:rPr>
        <w:drawing>
          <wp:anchor distT="0" distB="0" distL="114300" distR="114300" simplePos="0" relativeHeight="251663360" behindDoc="1" locked="0" layoutInCell="1" allowOverlap="1" wp14:anchorId="4A77414A" wp14:editId="55BE4B52">
            <wp:simplePos x="0" y="0"/>
            <wp:positionH relativeFrom="margin">
              <wp:align>right</wp:align>
            </wp:positionH>
            <wp:positionV relativeFrom="paragraph">
              <wp:posOffset>222250</wp:posOffset>
            </wp:positionV>
            <wp:extent cx="5731510" cy="1609262"/>
            <wp:effectExtent l="0" t="0" r="2540" b="0"/>
            <wp:wrapTight wrapText="bothSides">
              <wp:wrapPolygon edited="0">
                <wp:start x="0" y="0"/>
                <wp:lineTo x="0" y="21225"/>
                <wp:lineTo x="21538" y="21225"/>
                <wp:lineTo x="21538" y="0"/>
                <wp:lineTo x="0" y="0"/>
              </wp:wrapPolygon>
            </wp:wrapTight>
            <wp:docPr id="10" name="Picture 10" descr="C:\Users\hao\Downloads\sig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ao\Downloads\sign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609262"/>
                    </a:xfrm>
                    <a:prstGeom prst="rect">
                      <a:avLst/>
                    </a:prstGeom>
                    <a:noFill/>
                    <a:ln>
                      <a:noFill/>
                    </a:ln>
                  </pic:spPr>
                </pic:pic>
              </a:graphicData>
            </a:graphic>
            <wp14:sizeRelH relativeFrom="page">
              <wp14:pctWidth>0</wp14:pctWidth>
            </wp14:sizeRelH>
            <wp14:sizeRelV relativeFrom="page">
              <wp14:pctHeight>0</wp14:pctHeight>
            </wp14:sizeRelV>
          </wp:anchor>
        </w:drawing>
      </w:r>
      <w:r w:rsidR="007C6859">
        <w:t>Signal simulation</w:t>
      </w:r>
      <w:r w:rsidR="0021360E">
        <w:t xml:space="preserve"> (description goes below)</w:t>
      </w:r>
    </w:p>
    <w:p w14:paraId="7C27F307" w14:textId="6FAE7978" w:rsidR="0053310D" w:rsidRDefault="0053310D" w:rsidP="0053310D">
      <w:pPr>
        <w:pStyle w:val="ListParagraph"/>
        <w:keepNext/>
        <w:ind w:left="1440"/>
      </w:pPr>
    </w:p>
    <w:p w14:paraId="7BD62FC1" w14:textId="2547D78C" w:rsidR="0053310D" w:rsidRDefault="0053310D" w:rsidP="0053310D">
      <w:pPr>
        <w:pStyle w:val="Caption"/>
        <w:jc w:val="center"/>
      </w:pPr>
      <w:r>
        <w:t xml:space="preserve">Figure </w:t>
      </w:r>
      <w:fldSimple w:instr=" SEQ Figure \* ARABIC ">
        <w:r w:rsidR="00E86170">
          <w:rPr>
            <w:noProof/>
          </w:rPr>
          <w:t>3</w:t>
        </w:r>
      </w:fldSimple>
      <w:r>
        <w:t xml:space="preserve"> Signal Simulation Block Diagram</w:t>
      </w:r>
    </w:p>
    <w:p w14:paraId="115BC232" w14:textId="3F363ECE" w:rsidR="007C6859" w:rsidRDefault="007C6859" w:rsidP="007C6859">
      <w:pPr>
        <w:pStyle w:val="ListParagraph"/>
        <w:numPr>
          <w:ilvl w:val="1"/>
          <w:numId w:val="4"/>
        </w:numPr>
      </w:pPr>
      <w:r>
        <w:t>Receiver design</w:t>
      </w:r>
      <w:r w:rsidR="0021360E">
        <w:t xml:space="preserve"> </w:t>
      </w:r>
    </w:p>
    <w:p w14:paraId="7222C3AF" w14:textId="77777777" w:rsidR="0053310D" w:rsidRDefault="001A2ADF" w:rsidP="0053310D">
      <w:pPr>
        <w:pStyle w:val="ListParagraph"/>
        <w:keepNext/>
        <w:ind w:left="1440"/>
      </w:pPr>
      <w:r w:rsidRPr="001A2ADF">
        <w:rPr>
          <w:noProof/>
        </w:rPr>
        <w:lastRenderedPageBreak/>
        <w:drawing>
          <wp:anchor distT="0" distB="0" distL="114300" distR="114300" simplePos="0" relativeHeight="251664384" behindDoc="1" locked="0" layoutInCell="1" allowOverlap="1" wp14:anchorId="17E89F81" wp14:editId="6CDDD76D">
            <wp:simplePos x="0" y="0"/>
            <wp:positionH relativeFrom="column">
              <wp:posOffset>111760</wp:posOffset>
            </wp:positionH>
            <wp:positionV relativeFrom="paragraph">
              <wp:posOffset>0</wp:posOffset>
            </wp:positionV>
            <wp:extent cx="5731510" cy="1317663"/>
            <wp:effectExtent l="0" t="0" r="2540" b="0"/>
            <wp:wrapTight wrapText="bothSides">
              <wp:wrapPolygon edited="0">
                <wp:start x="0" y="0"/>
                <wp:lineTo x="0" y="21236"/>
                <wp:lineTo x="21538" y="21236"/>
                <wp:lineTo x="21538" y="0"/>
                <wp:lineTo x="0" y="0"/>
              </wp:wrapPolygon>
            </wp:wrapTight>
            <wp:docPr id="9" name="Picture 9" descr="C:\Users\hao\Downloads\R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ao\Downloads\R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31766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1CCF5D" w14:textId="791EEB53" w:rsidR="001A2ADF" w:rsidRDefault="00D56956" w:rsidP="0053310D">
      <w:pPr>
        <w:pStyle w:val="Caption"/>
        <w:jc w:val="center"/>
      </w:pPr>
      <w:r w:rsidRPr="001A2ADF">
        <w:rPr>
          <w:noProof/>
        </w:rPr>
        <w:drawing>
          <wp:anchor distT="0" distB="0" distL="114300" distR="114300" simplePos="0" relativeHeight="251665408" behindDoc="1" locked="0" layoutInCell="1" allowOverlap="1" wp14:anchorId="159E5022" wp14:editId="6EDE2A05">
            <wp:simplePos x="0" y="0"/>
            <wp:positionH relativeFrom="margin">
              <wp:align>right</wp:align>
            </wp:positionH>
            <wp:positionV relativeFrom="paragraph">
              <wp:posOffset>446405</wp:posOffset>
            </wp:positionV>
            <wp:extent cx="5731510" cy="1644650"/>
            <wp:effectExtent l="0" t="0" r="2540" b="0"/>
            <wp:wrapTight wrapText="bothSides">
              <wp:wrapPolygon edited="0">
                <wp:start x="0" y="0"/>
                <wp:lineTo x="0" y="21266"/>
                <wp:lineTo x="21538" y="21266"/>
                <wp:lineTo x="21538" y="0"/>
                <wp:lineTo x="0" y="0"/>
              </wp:wrapPolygon>
            </wp:wrapTight>
            <wp:docPr id="8" name="Picture 8" descr="C:\Users\hao\Downloads\T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ao\Downloads\TX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644650"/>
                    </a:xfrm>
                    <a:prstGeom prst="rect">
                      <a:avLst/>
                    </a:prstGeom>
                    <a:noFill/>
                    <a:ln>
                      <a:noFill/>
                    </a:ln>
                  </pic:spPr>
                </pic:pic>
              </a:graphicData>
            </a:graphic>
            <wp14:sizeRelH relativeFrom="page">
              <wp14:pctWidth>0</wp14:pctWidth>
            </wp14:sizeRelH>
            <wp14:sizeRelV relativeFrom="page">
              <wp14:pctHeight>0</wp14:pctHeight>
            </wp14:sizeRelV>
          </wp:anchor>
        </w:drawing>
      </w:r>
      <w:r w:rsidR="0053310D">
        <w:t xml:space="preserve">Figure </w:t>
      </w:r>
      <w:fldSimple w:instr=" SEQ Figure \* ARABIC ">
        <w:r w:rsidR="00E86170">
          <w:rPr>
            <w:noProof/>
          </w:rPr>
          <w:t>4</w:t>
        </w:r>
      </w:fldSimple>
      <w:r w:rsidR="0053310D">
        <w:t xml:space="preserve"> Receiver Design</w:t>
      </w:r>
    </w:p>
    <w:p w14:paraId="53092455" w14:textId="19E2C180" w:rsidR="0053310D" w:rsidRDefault="007C6859" w:rsidP="0053310D">
      <w:pPr>
        <w:pStyle w:val="ListParagraph"/>
        <w:keepNext/>
        <w:numPr>
          <w:ilvl w:val="1"/>
          <w:numId w:val="4"/>
        </w:numPr>
      </w:pPr>
      <w:r>
        <w:t>Transmitter design</w:t>
      </w:r>
      <w:r w:rsidR="0021360E">
        <w:t xml:space="preserve"> </w:t>
      </w:r>
    </w:p>
    <w:p w14:paraId="643BE8A0" w14:textId="332BDA91" w:rsidR="001A2ADF" w:rsidRDefault="0053310D" w:rsidP="0053310D">
      <w:pPr>
        <w:pStyle w:val="Caption"/>
        <w:jc w:val="center"/>
      </w:pPr>
      <w:r>
        <w:t xml:space="preserve">Figure </w:t>
      </w:r>
      <w:fldSimple w:instr=" SEQ Figure \* ARABIC ">
        <w:r w:rsidR="00E86170">
          <w:rPr>
            <w:noProof/>
          </w:rPr>
          <w:t>5</w:t>
        </w:r>
      </w:fldSimple>
      <w:r>
        <w:t xml:space="preserve"> Transmitter design</w:t>
      </w:r>
    </w:p>
    <w:p w14:paraId="0F3FD628" w14:textId="25F844CF" w:rsidR="007C6859" w:rsidRDefault="007C6859" w:rsidP="007C6859">
      <w:pPr>
        <w:pStyle w:val="ListParagraph"/>
        <w:numPr>
          <w:ilvl w:val="1"/>
          <w:numId w:val="4"/>
        </w:numPr>
      </w:pPr>
      <w:r>
        <w:t>System Summary and practical implementation</w:t>
      </w:r>
      <w:r w:rsidR="0021360E">
        <w:t xml:space="preserve"> </w:t>
      </w:r>
    </w:p>
    <w:p w14:paraId="30903B3C" w14:textId="09AFFAD4" w:rsidR="0053310D" w:rsidRDefault="0053310D" w:rsidP="0053310D">
      <w:pPr>
        <w:ind w:left="720" w:firstLine="360"/>
      </w:pPr>
      <w:r>
        <w:t>This system as a prototype focus on replacing carrier frequency with higher one. It will examine the possibility of other subcarrier frequency in next stage too. The signal will be generated using signal generator, and as a direct input to RTL-SDR to simplify the antenna design at this stage. The receiver will be simulated by using MATLAB and Simulink.</w:t>
      </w:r>
    </w:p>
    <w:p w14:paraId="1F077AB9" w14:textId="4A9DC85F" w:rsidR="00EE7CA3" w:rsidRDefault="00EE7CA3" w:rsidP="007C6859">
      <w:pPr>
        <w:pStyle w:val="ListParagraph"/>
        <w:numPr>
          <w:ilvl w:val="1"/>
          <w:numId w:val="4"/>
        </w:numPr>
      </w:pPr>
      <w:r>
        <w:t>Full scope of the system</w:t>
      </w:r>
      <w:r w:rsidR="0021360E">
        <w:t xml:space="preserve"> </w:t>
      </w:r>
    </w:p>
    <w:p w14:paraId="638D88DC" w14:textId="6BE4352F" w:rsidR="0053310D" w:rsidRDefault="0053310D" w:rsidP="0053310D">
      <w:pPr>
        <w:pStyle w:val="ListParagraph"/>
        <w:ind w:left="1440"/>
      </w:pPr>
      <w:r>
        <w:t xml:space="preserve">The prototype shown above is a little progress on the original VOR system, however, it can be used for next stage research. The full system, which I proposed, is a standalone Pseudolites </w:t>
      </w:r>
      <w:r w:rsidR="00B95D6F">
        <w:t xml:space="preserve">based VOR system. It, which </w:t>
      </w:r>
      <w:r>
        <w:t xml:space="preserve">combines the feature of GNSS and VOR with higher accuracy and better </w:t>
      </w:r>
      <w:r w:rsidR="00B95D6F">
        <w:t>usability, is fully digitalized system that provides bearing, distance, absolute position, and reliable timing. It has a huge potential as alternative navigation.</w:t>
      </w:r>
    </w:p>
    <w:p w14:paraId="7CFBDBE7" w14:textId="77777777" w:rsidR="00E861EA" w:rsidRDefault="007C6859" w:rsidP="000A738D">
      <w:pPr>
        <w:pStyle w:val="ListParagraph"/>
        <w:numPr>
          <w:ilvl w:val="0"/>
          <w:numId w:val="4"/>
        </w:numPr>
      </w:pPr>
      <w:r>
        <w:t>The lab plan of the system</w:t>
      </w:r>
    </w:p>
    <w:p w14:paraId="65301ECF" w14:textId="00FA92DA" w:rsidR="007C6859" w:rsidRDefault="007C6859" w:rsidP="00657C4A">
      <w:pPr>
        <w:pStyle w:val="ListParagraph"/>
      </w:pPr>
      <w:r>
        <w:t>The system will be simulated by using signal generator, and result signal will be received by RTL-SDR to analyse and obtain the data of phase difference. The lab intends to examine the VOR-like signal working at higher frequency, aka, 1.5</w:t>
      </w:r>
      <w:r w:rsidR="00B95D6F">
        <w:t>4</w:t>
      </w:r>
      <w:r>
        <w:t xml:space="preserve">GHz GPS frequency. The phase delay will be generated together with the reference signal and modulation will be </w:t>
      </w:r>
      <w:r w:rsidR="00B95D6F">
        <w:t>completed.</w:t>
      </w:r>
      <w:r>
        <w:t xml:space="preserve"> </w:t>
      </w:r>
    </w:p>
    <w:p w14:paraId="021AC8A4" w14:textId="77777777" w:rsidR="009F638F" w:rsidRDefault="009F638F" w:rsidP="000A738D">
      <w:pPr>
        <w:pStyle w:val="ListParagraph"/>
        <w:numPr>
          <w:ilvl w:val="0"/>
          <w:numId w:val="4"/>
        </w:numPr>
      </w:pPr>
      <w:r>
        <w:t>Learning GPS signal and algorithms</w:t>
      </w:r>
    </w:p>
    <w:p w14:paraId="588FDC19" w14:textId="77777777" w:rsidR="007C6859" w:rsidRDefault="007C6859" w:rsidP="007C6859">
      <w:pPr>
        <w:pStyle w:val="ListParagraph"/>
      </w:pPr>
      <w:r>
        <w:t xml:space="preserve">The GPS is the abbreviation of Global Positioning System by using satellites. The system has 32 unit of satellites operating on MEO (Medium Earth orbit) transmit at 2 bands, L1 and L2. The signal is in CDMA format </w:t>
      </w:r>
      <w:r w:rsidR="00EE7CA3">
        <w:t xml:space="preserve">and contains 5 frames of data. However, this information is only useful if there’s a background knowledge of Geoscience and Astronomy, which is obvious beyond the scope. Thus a simplified achievable goal is to determine whether the </w:t>
      </w:r>
      <w:r w:rsidR="00EE7CA3">
        <w:lastRenderedPageBreak/>
        <w:t>original signal will be distorted during the secondary modulation. The research of GPS will remain at signal level for this project, however, a higher level study is planned initially.</w:t>
      </w:r>
    </w:p>
    <w:p w14:paraId="21FB7E7B" w14:textId="77777777" w:rsidR="007C6859" w:rsidRDefault="007C6859" w:rsidP="007C6859">
      <w:pPr>
        <w:pStyle w:val="ListParagraph"/>
      </w:pPr>
    </w:p>
    <w:p w14:paraId="48300588" w14:textId="77777777" w:rsidR="00394582" w:rsidRDefault="00394582" w:rsidP="00BA4E6E">
      <w:pPr>
        <w:pStyle w:val="Heading1"/>
      </w:pPr>
      <w:r w:rsidRPr="009D5BC5">
        <w:t>Self-review</w:t>
      </w:r>
    </w:p>
    <w:p w14:paraId="75510BDE" w14:textId="44B2AB31" w:rsidR="009F638F" w:rsidRPr="009F638F" w:rsidRDefault="009F638F" w:rsidP="0051569C">
      <w:r>
        <w:t xml:space="preserve">The overall progress is matching </w:t>
      </w:r>
      <w:r w:rsidR="00E2030D">
        <w:t xml:space="preserve">up </w:t>
      </w:r>
      <w:r>
        <w:t xml:space="preserve">with scheduled, however the </w:t>
      </w:r>
      <w:r w:rsidR="0051569C">
        <w:t xml:space="preserve">practical simulation meets significant difficulty. I spent more time than expected to understand the principle of radio navigation. The major problem for me is the foundation comprehension of radio and electronics. However, after a long period of catching up, </w:t>
      </w:r>
      <w:r w:rsidR="00D6314D">
        <w:t xml:space="preserve">I </w:t>
      </w:r>
      <w:r w:rsidR="0051569C">
        <w:t xml:space="preserve">understand how the </w:t>
      </w:r>
      <w:r w:rsidR="000C7131">
        <w:t>system modulate</w:t>
      </w:r>
      <w:r w:rsidR="00D6314D">
        <w:t>s</w:t>
      </w:r>
      <w:r w:rsidR="000C7131">
        <w:t xml:space="preserve"> signal into different phases and a secondary modulation to mix them together. I spent a large amount of time on </w:t>
      </w:r>
      <w:r w:rsidR="00EA5F5C">
        <w:t xml:space="preserve">the </w:t>
      </w:r>
      <w:r w:rsidR="000C7131">
        <w:t xml:space="preserve">GPS system to find out the mechanism of GNSS. Whereas, the tremendous gap of knowledge stopped my further research on it. It requires higher level of understanding on geoscience and orbit mechanism. From my point of view, it is too beyond my ability to integrate </w:t>
      </w:r>
      <w:r w:rsidR="00B71280">
        <w:t>enough GPS knowledge into this project, therefore the target was lower to meet my condition.</w:t>
      </w:r>
      <w:r w:rsidR="00F75150">
        <w:t xml:space="preserve"> </w:t>
      </w:r>
    </w:p>
    <w:p w14:paraId="41413F35" w14:textId="77777777" w:rsidR="00394582" w:rsidRDefault="00394582" w:rsidP="00BA4E6E">
      <w:pPr>
        <w:pStyle w:val="Heading1"/>
      </w:pPr>
      <w:r w:rsidRPr="009D5BC5">
        <w:t>Project management</w:t>
      </w:r>
    </w:p>
    <w:p w14:paraId="7F229BF5" w14:textId="77777777" w:rsidR="00E861EA" w:rsidRDefault="00F13413" w:rsidP="00E861EA">
      <w:r>
        <w:t>Summary</w:t>
      </w:r>
    </w:p>
    <w:p w14:paraId="6DC5FFAF" w14:textId="77777777" w:rsidR="00F13413" w:rsidRDefault="00F13413" w:rsidP="00E861EA">
      <w:r>
        <w:t xml:space="preserve">The plan is divided </w:t>
      </w:r>
      <w:r w:rsidR="00EA5F5C">
        <w:t xml:space="preserve">into </w:t>
      </w:r>
      <w:r>
        <w:t>two part</w:t>
      </w:r>
      <w:r w:rsidR="00EA5F5C">
        <w:t>s</w:t>
      </w:r>
      <w:r>
        <w:t xml:space="preserve"> according to semesters. In the first semester, most</w:t>
      </w:r>
      <w:r w:rsidR="00EA5F5C">
        <w:t xml:space="preserve"> of the</w:t>
      </w:r>
      <w:r>
        <w:t xml:space="preserve"> work are preparation work for the further study of the project. The project itself is a different field for a</w:t>
      </w:r>
      <w:r w:rsidR="00D828C8">
        <w:t>n</w:t>
      </w:r>
      <w:r>
        <w:t xml:space="preserve"> aerospace engineering student, therefore a more throughout study on the basis is required before proceed</w:t>
      </w:r>
      <w:r w:rsidR="00EA5F5C">
        <w:t>ing</w:t>
      </w:r>
      <w:r>
        <w:t xml:space="preserve"> to </w:t>
      </w:r>
      <w:r w:rsidR="00EA5F5C">
        <w:t xml:space="preserve">the </w:t>
      </w:r>
      <w:r>
        <w:t xml:space="preserve">next stage </w:t>
      </w:r>
      <w:r w:rsidR="00EA5F5C">
        <w:t xml:space="preserve">of </w:t>
      </w:r>
      <w:r>
        <w:t>study and lab work. To the date of the submission of thi</w:t>
      </w:r>
      <w:r w:rsidR="00D032B9">
        <w:t xml:space="preserve">s report, the initialisation is completed and the lab works are planned accordingly. </w:t>
      </w:r>
    </w:p>
    <w:p w14:paraId="5FEEDC2D" w14:textId="77777777" w:rsidR="00D032B9" w:rsidRPr="00E861EA" w:rsidRDefault="00D032B9" w:rsidP="00E861EA">
      <w:r>
        <w:t>Current work and planed work for next semester is shown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D7EC5" w14:paraId="757823EB" w14:textId="77777777" w:rsidTr="00FD7EC5">
        <w:tc>
          <w:tcPr>
            <w:tcW w:w="10685" w:type="dxa"/>
            <w:tcBorders>
              <w:top w:val="single" w:sz="4" w:space="0" w:color="auto"/>
              <w:left w:val="single" w:sz="4" w:space="0" w:color="auto"/>
              <w:bottom w:val="single" w:sz="4" w:space="0" w:color="auto"/>
              <w:right w:val="single" w:sz="4" w:space="0" w:color="auto"/>
            </w:tcBorders>
          </w:tcPr>
          <w:p w14:paraId="69819112" w14:textId="77777777"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Define project equipment</w:t>
            </w:r>
          </w:p>
          <w:p w14:paraId="2AA760DE" w14:textId="77777777"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plan of deliverable content</w:t>
            </w:r>
          </w:p>
          <w:p w14:paraId="723BEBC1" w14:textId="77777777"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Plan for lab works</w:t>
            </w:r>
          </w:p>
          <w:p w14:paraId="7FD03369" w14:textId="77777777"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Finishing the interim report</w:t>
            </w:r>
          </w:p>
          <w:p w14:paraId="71513D5A" w14:textId="77777777"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Combing the algorithms with system</w:t>
            </w:r>
          </w:p>
          <w:p w14:paraId="54AB896D" w14:textId="77777777"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Prototyping of models on the hardware platform</w:t>
            </w:r>
          </w:p>
          <w:p w14:paraId="53C3EB72" w14:textId="77777777"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Researching Hardware</w:t>
            </w:r>
          </w:p>
          <w:p w14:paraId="1E2C4DE1" w14:textId="77777777"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 xml:space="preserve">Developing algorithms </w:t>
            </w:r>
          </w:p>
          <w:p w14:paraId="24B485EF" w14:textId="77777777"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Modelling of the system</w:t>
            </w:r>
          </w:p>
          <w:p w14:paraId="3C82E975" w14:textId="77777777"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Radio fundamental studies</w:t>
            </w:r>
          </w:p>
          <w:p w14:paraId="0542F9DC" w14:textId="77777777" w:rsidR="00FD7EC5"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Literature research</w:t>
            </w:r>
          </w:p>
        </w:tc>
      </w:tr>
      <w:tr w:rsidR="00FD7EC5" w14:paraId="2A18BBE6" w14:textId="77777777" w:rsidTr="00FD7EC5">
        <w:tc>
          <w:tcPr>
            <w:tcW w:w="10685" w:type="dxa"/>
            <w:tcBorders>
              <w:top w:val="single" w:sz="4" w:space="0" w:color="auto"/>
              <w:left w:val="single" w:sz="4" w:space="0" w:color="auto"/>
              <w:bottom w:val="single" w:sz="4" w:space="0" w:color="auto"/>
              <w:right w:val="single" w:sz="4" w:space="0" w:color="auto"/>
            </w:tcBorders>
            <w:shd w:val="clear" w:color="auto" w:fill="F2F2F2"/>
            <w:hideMark/>
          </w:tcPr>
          <w:p w14:paraId="1D06D4A7" w14:textId="77777777" w:rsidR="00FD7EC5" w:rsidRDefault="00FD7EC5">
            <w:pPr>
              <w:rPr>
                <w:b/>
              </w:rPr>
            </w:pPr>
            <w:r>
              <w:rPr>
                <w:b/>
              </w:rPr>
              <w:t>Tasks to be completed in semester 2</w:t>
            </w:r>
          </w:p>
        </w:tc>
      </w:tr>
      <w:tr w:rsidR="00FD7EC5" w14:paraId="51026B6F" w14:textId="77777777" w:rsidTr="00FD7EC5">
        <w:tc>
          <w:tcPr>
            <w:tcW w:w="10685" w:type="dxa"/>
            <w:tcBorders>
              <w:top w:val="single" w:sz="4" w:space="0" w:color="auto"/>
              <w:left w:val="single" w:sz="4" w:space="0" w:color="auto"/>
              <w:bottom w:val="single" w:sz="4" w:space="0" w:color="auto"/>
              <w:right w:val="single" w:sz="4" w:space="0" w:color="auto"/>
            </w:tcBorders>
            <w:hideMark/>
          </w:tcPr>
          <w:tbl>
            <w:tblPr>
              <w:tblW w:w="7540" w:type="dxa"/>
              <w:tblLook w:val="04A0" w:firstRow="1" w:lastRow="0" w:firstColumn="1" w:lastColumn="0" w:noHBand="0" w:noVBand="1"/>
            </w:tblPr>
            <w:tblGrid>
              <w:gridCol w:w="7540"/>
            </w:tblGrid>
            <w:tr w:rsidR="00FD7EC5" w14:paraId="51FDC034" w14:textId="77777777">
              <w:trPr>
                <w:trHeight w:val="300"/>
              </w:trPr>
              <w:tc>
                <w:tcPr>
                  <w:tcW w:w="7540" w:type="dxa"/>
                  <w:noWrap/>
                  <w:vAlign w:val="bottom"/>
                  <w:hideMark/>
                </w:tcPr>
                <w:p w14:paraId="11ED26FF" w14:textId="77777777" w:rsidR="00FD7EC5" w:rsidRDefault="00FD7EC5" w:rsidP="00FD7EC5">
                  <w:pPr>
                    <w:numPr>
                      <w:ilvl w:val="0"/>
                      <w:numId w:val="3"/>
                    </w:numPr>
                    <w:spacing w:after="0" w:line="240" w:lineRule="auto"/>
                    <w:rPr>
                      <w:rFonts w:ascii="Calibri" w:hAnsi="Calibri" w:cs="Calibri"/>
                    </w:rPr>
                  </w:pPr>
                  <w:r>
                    <w:rPr>
                      <w:rFonts w:ascii="Calibri" w:hAnsi="Calibri" w:cs="Calibri"/>
                    </w:rPr>
                    <w:lastRenderedPageBreak/>
                    <w:t>Implement system on PCB</w:t>
                  </w:r>
                </w:p>
              </w:tc>
            </w:tr>
            <w:tr w:rsidR="00FD7EC5" w14:paraId="7B4F30D5" w14:textId="77777777">
              <w:trPr>
                <w:trHeight w:val="300"/>
              </w:trPr>
              <w:tc>
                <w:tcPr>
                  <w:tcW w:w="7540" w:type="dxa"/>
                  <w:noWrap/>
                  <w:vAlign w:val="bottom"/>
                  <w:hideMark/>
                </w:tcPr>
                <w:p w14:paraId="0EC3743E" w14:textId="77777777" w:rsidR="00FD7EC5" w:rsidRDefault="00FD7EC5" w:rsidP="00FD7EC5">
                  <w:pPr>
                    <w:numPr>
                      <w:ilvl w:val="0"/>
                      <w:numId w:val="3"/>
                    </w:numPr>
                    <w:spacing w:after="0" w:line="240" w:lineRule="auto"/>
                    <w:rPr>
                      <w:rFonts w:ascii="Calibri" w:hAnsi="Calibri" w:cs="Calibri"/>
                    </w:rPr>
                  </w:pPr>
                  <w:r>
                    <w:rPr>
                      <w:rFonts w:ascii="Calibri" w:hAnsi="Calibri" w:cs="Calibri"/>
                    </w:rPr>
                    <w:t xml:space="preserve">Oral presentation preparation </w:t>
                  </w:r>
                </w:p>
              </w:tc>
            </w:tr>
            <w:tr w:rsidR="00FD7EC5" w14:paraId="3B86253A" w14:textId="77777777">
              <w:trPr>
                <w:trHeight w:val="300"/>
              </w:trPr>
              <w:tc>
                <w:tcPr>
                  <w:tcW w:w="7540" w:type="dxa"/>
                  <w:noWrap/>
                  <w:vAlign w:val="bottom"/>
                  <w:hideMark/>
                </w:tcPr>
                <w:p w14:paraId="28115211" w14:textId="77777777" w:rsidR="00FD7EC5" w:rsidRDefault="00FD7EC5" w:rsidP="00FD7EC5">
                  <w:pPr>
                    <w:numPr>
                      <w:ilvl w:val="0"/>
                      <w:numId w:val="3"/>
                    </w:numPr>
                    <w:spacing w:after="0" w:line="240" w:lineRule="auto"/>
                    <w:rPr>
                      <w:rFonts w:ascii="Calibri" w:hAnsi="Calibri" w:cs="Calibri"/>
                    </w:rPr>
                  </w:pPr>
                  <w:r>
                    <w:rPr>
                      <w:rFonts w:ascii="Calibri" w:hAnsi="Calibri" w:cs="Calibri"/>
                    </w:rPr>
                    <w:t>Demodulation using the development board</w:t>
                  </w:r>
                </w:p>
              </w:tc>
            </w:tr>
            <w:tr w:rsidR="00FD7EC5" w14:paraId="0303A3C3" w14:textId="77777777">
              <w:trPr>
                <w:trHeight w:val="300"/>
              </w:trPr>
              <w:tc>
                <w:tcPr>
                  <w:tcW w:w="7540" w:type="dxa"/>
                  <w:noWrap/>
                  <w:vAlign w:val="bottom"/>
                  <w:hideMark/>
                </w:tcPr>
                <w:p w14:paraId="244EEDC0" w14:textId="77777777" w:rsidR="00FD7EC5" w:rsidRDefault="00FD7EC5" w:rsidP="00FD7EC5">
                  <w:pPr>
                    <w:numPr>
                      <w:ilvl w:val="0"/>
                      <w:numId w:val="3"/>
                    </w:numPr>
                    <w:spacing w:after="0" w:line="240" w:lineRule="auto"/>
                    <w:rPr>
                      <w:rFonts w:ascii="Calibri" w:hAnsi="Calibri" w:cs="Calibri"/>
                    </w:rPr>
                  </w:pPr>
                  <w:r>
                    <w:rPr>
                      <w:rFonts w:ascii="Calibri" w:hAnsi="Calibri" w:cs="Calibri"/>
                    </w:rPr>
                    <w:t>Prototyping on hardware</w:t>
                  </w:r>
                </w:p>
              </w:tc>
            </w:tr>
            <w:tr w:rsidR="00FD7EC5" w14:paraId="5E39F8D4" w14:textId="77777777">
              <w:trPr>
                <w:trHeight w:val="300"/>
              </w:trPr>
              <w:tc>
                <w:tcPr>
                  <w:tcW w:w="7540" w:type="dxa"/>
                  <w:noWrap/>
                  <w:vAlign w:val="bottom"/>
                  <w:hideMark/>
                </w:tcPr>
                <w:p w14:paraId="3DAE2E7B" w14:textId="77777777" w:rsidR="00FD7EC5" w:rsidRDefault="00FD7EC5" w:rsidP="00FD7EC5">
                  <w:pPr>
                    <w:numPr>
                      <w:ilvl w:val="0"/>
                      <w:numId w:val="3"/>
                    </w:numPr>
                    <w:spacing w:after="0" w:line="240" w:lineRule="auto"/>
                    <w:rPr>
                      <w:rFonts w:ascii="Calibri" w:hAnsi="Calibri" w:cs="Calibri"/>
                    </w:rPr>
                  </w:pPr>
                  <w:r>
                    <w:rPr>
                      <w:rFonts w:ascii="Calibri" w:hAnsi="Calibri" w:cs="Calibri"/>
                    </w:rPr>
                    <w:t>Final Report</w:t>
                  </w:r>
                </w:p>
              </w:tc>
            </w:tr>
            <w:tr w:rsidR="00FD7EC5" w14:paraId="6CCB5AB0" w14:textId="77777777">
              <w:trPr>
                <w:trHeight w:val="300"/>
              </w:trPr>
              <w:tc>
                <w:tcPr>
                  <w:tcW w:w="7540" w:type="dxa"/>
                  <w:noWrap/>
                  <w:vAlign w:val="bottom"/>
                  <w:hideMark/>
                </w:tcPr>
                <w:p w14:paraId="710BCD2E" w14:textId="77777777" w:rsidR="00FD7EC5" w:rsidRDefault="00FD7EC5" w:rsidP="00FD7EC5">
                  <w:pPr>
                    <w:numPr>
                      <w:ilvl w:val="0"/>
                      <w:numId w:val="3"/>
                    </w:numPr>
                    <w:spacing w:after="0" w:line="240" w:lineRule="auto"/>
                    <w:rPr>
                      <w:rFonts w:ascii="Calibri" w:hAnsi="Calibri" w:cs="Calibri"/>
                    </w:rPr>
                  </w:pPr>
                  <w:r>
                    <w:rPr>
                      <w:rFonts w:ascii="Calibri" w:hAnsi="Calibri" w:cs="Calibri"/>
                    </w:rPr>
                    <w:t>Field Test</w:t>
                  </w:r>
                </w:p>
              </w:tc>
            </w:tr>
            <w:tr w:rsidR="00FD7EC5" w14:paraId="03994261" w14:textId="77777777">
              <w:trPr>
                <w:trHeight w:val="300"/>
              </w:trPr>
              <w:tc>
                <w:tcPr>
                  <w:tcW w:w="7540" w:type="dxa"/>
                  <w:noWrap/>
                  <w:vAlign w:val="bottom"/>
                  <w:hideMark/>
                </w:tcPr>
                <w:p w14:paraId="5063113D" w14:textId="77777777" w:rsidR="00FD7EC5" w:rsidRDefault="00FD7EC5" w:rsidP="00FD7EC5">
                  <w:pPr>
                    <w:numPr>
                      <w:ilvl w:val="0"/>
                      <w:numId w:val="3"/>
                    </w:numPr>
                    <w:spacing w:after="0" w:line="240" w:lineRule="auto"/>
                    <w:rPr>
                      <w:rFonts w:ascii="Calibri" w:hAnsi="Calibri" w:cs="Calibri"/>
                    </w:rPr>
                  </w:pPr>
                  <w:r>
                    <w:rPr>
                      <w:rFonts w:ascii="Calibri" w:hAnsi="Calibri" w:cs="Calibri"/>
                    </w:rPr>
                    <w:t>Test running through the Prototyping</w:t>
                  </w:r>
                </w:p>
              </w:tc>
            </w:tr>
            <w:tr w:rsidR="00FD7EC5" w14:paraId="38A75DC3" w14:textId="77777777">
              <w:trPr>
                <w:trHeight w:val="300"/>
              </w:trPr>
              <w:tc>
                <w:tcPr>
                  <w:tcW w:w="7540" w:type="dxa"/>
                  <w:noWrap/>
                  <w:vAlign w:val="bottom"/>
                  <w:hideMark/>
                </w:tcPr>
                <w:p w14:paraId="29944853" w14:textId="77777777" w:rsidR="00FD7EC5" w:rsidRDefault="00FD7EC5" w:rsidP="00FD7EC5">
                  <w:pPr>
                    <w:numPr>
                      <w:ilvl w:val="0"/>
                      <w:numId w:val="3"/>
                    </w:numPr>
                    <w:spacing w:after="0" w:line="240" w:lineRule="auto"/>
                    <w:rPr>
                      <w:rFonts w:ascii="Calibri" w:hAnsi="Calibri" w:cs="Calibri"/>
                    </w:rPr>
                  </w:pPr>
                  <w:r>
                    <w:rPr>
                      <w:rFonts w:ascii="Calibri" w:hAnsi="Calibri" w:cs="Calibri"/>
                    </w:rPr>
                    <w:t>Keep Prototyping of models (MATLAB &amp; Simulink)</w:t>
                  </w:r>
                </w:p>
              </w:tc>
            </w:tr>
            <w:tr w:rsidR="00FD7EC5" w14:paraId="24B3E4D4" w14:textId="77777777">
              <w:trPr>
                <w:trHeight w:val="300"/>
              </w:trPr>
              <w:tc>
                <w:tcPr>
                  <w:tcW w:w="7540" w:type="dxa"/>
                  <w:noWrap/>
                  <w:vAlign w:val="bottom"/>
                  <w:hideMark/>
                </w:tcPr>
                <w:p w14:paraId="07C4D1DE" w14:textId="77777777" w:rsidR="00FD7EC5" w:rsidRDefault="00FD7EC5" w:rsidP="00FD7EC5">
                  <w:pPr>
                    <w:numPr>
                      <w:ilvl w:val="0"/>
                      <w:numId w:val="3"/>
                    </w:numPr>
                    <w:spacing w:after="0" w:line="240" w:lineRule="auto"/>
                    <w:rPr>
                      <w:rFonts w:ascii="Calibri" w:hAnsi="Calibri" w:cs="Calibri"/>
                    </w:rPr>
                  </w:pPr>
                  <w:r>
                    <w:rPr>
                      <w:rFonts w:ascii="Calibri" w:hAnsi="Calibri" w:cs="Calibri"/>
                    </w:rPr>
                    <w:t>Combing algorithms with systems</w:t>
                  </w:r>
                </w:p>
              </w:tc>
            </w:tr>
          </w:tbl>
          <w:p w14:paraId="245E4ED1" w14:textId="77777777" w:rsidR="00FD7EC5" w:rsidRDefault="00FD7EC5">
            <w:pPr>
              <w:rPr>
                <w:rFonts w:ascii="TUOS Blake" w:hAnsi="TUOS Blake" w:cs="Times New Roman"/>
                <w:color w:val="000000"/>
                <w:szCs w:val="20"/>
                <w:lang w:eastAsia="en-US"/>
              </w:rPr>
            </w:pPr>
          </w:p>
        </w:tc>
      </w:tr>
    </w:tbl>
    <w:p w14:paraId="64E0746A" w14:textId="77777777" w:rsidR="007C6859" w:rsidRDefault="007C6859" w:rsidP="00BA4E6E">
      <w:pPr>
        <w:pStyle w:val="Heading1"/>
      </w:pPr>
    </w:p>
    <w:p w14:paraId="11DEE05A" w14:textId="77777777" w:rsidR="007C6859" w:rsidRDefault="007C6859">
      <w:r>
        <w:br w:type="page"/>
      </w:r>
    </w:p>
    <w:p w14:paraId="2E518801" w14:textId="77777777" w:rsidR="00657C4A" w:rsidRDefault="00657C4A" w:rsidP="00657C4A">
      <w:pPr>
        <w:pStyle w:val="Heading2"/>
        <w:spacing w:before="0"/>
        <w:rPr>
          <w:color w:val="000000"/>
        </w:rPr>
      </w:pPr>
      <w:r>
        <w:rPr>
          <w:b/>
          <w:bCs/>
          <w:color w:val="000000"/>
        </w:rPr>
        <w:lastRenderedPageBreak/>
        <w:t>References</w:t>
      </w:r>
    </w:p>
    <w:p w14:paraId="08DB67C2" w14:textId="77777777" w:rsidR="00657C4A" w:rsidRDefault="00657C4A" w:rsidP="00657C4A">
      <w:pPr>
        <w:pStyle w:val="NormalWeb"/>
        <w:spacing w:before="0" w:beforeAutospacing="0" w:after="180" w:afterAutospacing="0"/>
        <w:ind w:left="450" w:hanging="450"/>
        <w:rPr>
          <w:color w:val="000000"/>
          <w:sz w:val="27"/>
          <w:szCs w:val="27"/>
        </w:rPr>
      </w:pPr>
      <w:proofErr w:type="spellStart"/>
      <w:r>
        <w:rPr>
          <w:color w:val="000000"/>
          <w:sz w:val="27"/>
          <w:szCs w:val="27"/>
        </w:rPr>
        <w:t>Bauss</w:t>
      </w:r>
      <w:proofErr w:type="spellEnd"/>
      <w:r>
        <w:rPr>
          <w:color w:val="000000"/>
          <w:sz w:val="27"/>
          <w:szCs w:val="27"/>
        </w:rPr>
        <w:t>, W. (1963).</w:t>
      </w:r>
      <w:r>
        <w:rPr>
          <w:rStyle w:val="apple-converted-space"/>
          <w:color w:val="000000"/>
          <w:sz w:val="27"/>
          <w:szCs w:val="27"/>
        </w:rPr>
        <w:t> </w:t>
      </w:r>
      <w:r>
        <w:rPr>
          <w:i/>
          <w:iCs/>
          <w:color w:val="000000"/>
          <w:sz w:val="27"/>
          <w:szCs w:val="27"/>
        </w:rPr>
        <w:t>Radio navigation systems for aviation and maritime use</w:t>
      </w:r>
      <w:r>
        <w:rPr>
          <w:rStyle w:val="apple-converted-space"/>
          <w:color w:val="000000"/>
          <w:sz w:val="27"/>
          <w:szCs w:val="27"/>
        </w:rPr>
        <w:t> </w:t>
      </w:r>
      <w:r>
        <w:rPr>
          <w:color w:val="000000"/>
          <w:sz w:val="27"/>
          <w:szCs w:val="27"/>
        </w:rPr>
        <w:t xml:space="preserve">(1st ed.). Oxford: </w:t>
      </w:r>
      <w:proofErr w:type="spellStart"/>
      <w:r>
        <w:rPr>
          <w:color w:val="000000"/>
          <w:sz w:val="27"/>
          <w:szCs w:val="27"/>
        </w:rPr>
        <w:t>Pergamon</w:t>
      </w:r>
      <w:proofErr w:type="spellEnd"/>
      <w:r>
        <w:rPr>
          <w:color w:val="000000"/>
          <w:sz w:val="27"/>
          <w:szCs w:val="27"/>
        </w:rPr>
        <w:t xml:space="preserve"> Press; [distributed in the Western Hemisphere by Macmillan, New York].</w:t>
      </w:r>
    </w:p>
    <w:p w14:paraId="64282556" w14:textId="77777777" w:rsidR="00657C4A" w:rsidRDefault="00657C4A" w:rsidP="00657C4A">
      <w:pPr>
        <w:pStyle w:val="NormalWeb"/>
        <w:spacing w:before="0" w:beforeAutospacing="0" w:after="180" w:afterAutospacing="0"/>
        <w:ind w:left="450" w:hanging="450"/>
        <w:rPr>
          <w:color w:val="000000"/>
          <w:sz w:val="27"/>
          <w:szCs w:val="27"/>
        </w:rPr>
      </w:pPr>
      <w:r>
        <w:rPr>
          <w:color w:val="000000"/>
          <w:sz w:val="27"/>
          <w:szCs w:val="27"/>
        </w:rPr>
        <w:t>Beck, G. (1971).</w:t>
      </w:r>
      <w:r>
        <w:rPr>
          <w:rStyle w:val="apple-converted-space"/>
          <w:color w:val="000000"/>
          <w:sz w:val="27"/>
          <w:szCs w:val="27"/>
        </w:rPr>
        <w:t> </w:t>
      </w:r>
      <w:r>
        <w:rPr>
          <w:i/>
          <w:iCs/>
          <w:color w:val="000000"/>
          <w:sz w:val="27"/>
          <w:szCs w:val="27"/>
        </w:rPr>
        <w:t>Navigation systems: a survey of modern electronic aids</w:t>
      </w:r>
      <w:r>
        <w:rPr>
          <w:rStyle w:val="apple-converted-space"/>
          <w:color w:val="000000"/>
          <w:sz w:val="27"/>
          <w:szCs w:val="27"/>
        </w:rPr>
        <w:t> </w:t>
      </w:r>
      <w:r>
        <w:rPr>
          <w:color w:val="000000"/>
          <w:sz w:val="27"/>
          <w:szCs w:val="27"/>
        </w:rPr>
        <w:t xml:space="preserve">(1st ed.). London: Van </w:t>
      </w:r>
      <w:proofErr w:type="spellStart"/>
      <w:r>
        <w:rPr>
          <w:color w:val="000000"/>
          <w:sz w:val="27"/>
          <w:szCs w:val="27"/>
        </w:rPr>
        <w:t>Nostrand</w:t>
      </w:r>
      <w:proofErr w:type="spellEnd"/>
      <w:r>
        <w:rPr>
          <w:color w:val="000000"/>
          <w:sz w:val="27"/>
          <w:szCs w:val="27"/>
        </w:rPr>
        <w:t xml:space="preserve"> Reinhold.</w:t>
      </w:r>
    </w:p>
    <w:p w14:paraId="732D465B" w14:textId="77777777" w:rsidR="00657C4A" w:rsidRPr="00D56956" w:rsidRDefault="00657C4A" w:rsidP="00657C4A">
      <w:pPr>
        <w:pStyle w:val="NormalWeb"/>
        <w:spacing w:before="0" w:beforeAutospacing="0" w:after="180" w:afterAutospacing="0"/>
        <w:ind w:left="450" w:hanging="450"/>
        <w:rPr>
          <w:color w:val="000000"/>
          <w:sz w:val="27"/>
          <w:szCs w:val="27"/>
          <w:lang w:val="fr-FR"/>
        </w:rPr>
      </w:pPr>
      <w:r>
        <w:rPr>
          <w:color w:val="000000"/>
          <w:sz w:val="27"/>
          <w:szCs w:val="27"/>
        </w:rPr>
        <w:t>LAMB, J. (1948). Very High-Frequency Techniques.</w:t>
      </w:r>
      <w:r>
        <w:rPr>
          <w:rStyle w:val="apple-converted-space"/>
          <w:color w:val="000000"/>
          <w:sz w:val="27"/>
          <w:szCs w:val="27"/>
        </w:rPr>
        <w:t> </w:t>
      </w:r>
      <w:r w:rsidRPr="00D56956">
        <w:rPr>
          <w:i/>
          <w:iCs/>
          <w:color w:val="000000"/>
          <w:sz w:val="27"/>
          <w:szCs w:val="27"/>
          <w:lang w:val="fr-FR"/>
        </w:rPr>
        <w:t>Nature</w:t>
      </w:r>
      <w:r w:rsidRPr="00D56956">
        <w:rPr>
          <w:color w:val="000000"/>
          <w:sz w:val="27"/>
          <w:szCs w:val="27"/>
          <w:lang w:val="fr-FR"/>
        </w:rPr>
        <w:t>,</w:t>
      </w:r>
      <w:r w:rsidRPr="00D56956">
        <w:rPr>
          <w:rStyle w:val="apple-converted-space"/>
          <w:color w:val="000000"/>
          <w:sz w:val="27"/>
          <w:szCs w:val="27"/>
          <w:lang w:val="fr-FR"/>
        </w:rPr>
        <w:t> </w:t>
      </w:r>
      <w:r w:rsidRPr="00D56956">
        <w:rPr>
          <w:i/>
          <w:iCs/>
          <w:color w:val="000000"/>
          <w:sz w:val="27"/>
          <w:szCs w:val="27"/>
          <w:lang w:val="fr-FR"/>
        </w:rPr>
        <w:t>162</w:t>
      </w:r>
      <w:r w:rsidRPr="00D56956">
        <w:rPr>
          <w:color w:val="000000"/>
          <w:sz w:val="27"/>
          <w:szCs w:val="27"/>
          <w:lang w:val="fr-FR"/>
        </w:rPr>
        <w:t>(4107), 83-84. http://dx.doi.org/10.1038/162083a0</w:t>
      </w:r>
    </w:p>
    <w:p w14:paraId="2AF10367" w14:textId="77777777" w:rsidR="00657C4A" w:rsidRPr="00D56956" w:rsidRDefault="00657C4A" w:rsidP="00657C4A">
      <w:pPr>
        <w:pStyle w:val="NormalWeb"/>
        <w:spacing w:before="0" w:beforeAutospacing="0" w:after="180" w:afterAutospacing="0"/>
        <w:ind w:left="450" w:hanging="450"/>
        <w:rPr>
          <w:color w:val="000000"/>
          <w:sz w:val="27"/>
          <w:szCs w:val="27"/>
          <w:lang w:val="fr-FR"/>
        </w:rPr>
      </w:pPr>
      <w:r>
        <w:rPr>
          <w:color w:val="000000"/>
          <w:sz w:val="27"/>
          <w:szCs w:val="27"/>
        </w:rPr>
        <w:t xml:space="preserve">Lo, S. &amp; </w:t>
      </w:r>
      <w:proofErr w:type="spellStart"/>
      <w:r>
        <w:rPr>
          <w:color w:val="000000"/>
          <w:sz w:val="27"/>
          <w:szCs w:val="27"/>
        </w:rPr>
        <w:t>Enge</w:t>
      </w:r>
      <w:proofErr w:type="spellEnd"/>
      <w:r>
        <w:rPr>
          <w:color w:val="000000"/>
          <w:sz w:val="27"/>
          <w:szCs w:val="27"/>
        </w:rPr>
        <w:t xml:space="preserve">, P. (2012). Capacity Study of </w:t>
      </w:r>
      <w:proofErr w:type="spellStart"/>
      <w:r>
        <w:rPr>
          <w:color w:val="000000"/>
          <w:sz w:val="27"/>
          <w:szCs w:val="27"/>
        </w:rPr>
        <w:t>Multilateration</w:t>
      </w:r>
      <w:proofErr w:type="spellEnd"/>
      <w:r>
        <w:rPr>
          <w:color w:val="000000"/>
          <w:sz w:val="27"/>
          <w:szCs w:val="27"/>
        </w:rPr>
        <w:t xml:space="preserve"> (MLAT) based Navigation for Alternative Position Navigation and Timing (APNT) Services for Aviation.</w:t>
      </w:r>
      <w:r>
        <w:rPr>
          <w:rStyle w:val="apple-converted-space"/>
          <w:color w:val="000000"/>
          <w:sz w:val="27"/>
          <w:szCs w:val="27"/>
        </w:rPr>
        <w:t> </w:t>
      </w:r>
      <w:r w:rsidRPr="00D56956">
        <w:rPr>
          <w:i/>
          <w:iCs/>
          <w:color w:val="000000"/>
          <w:sz w:val="27"/>
          <w:szCs w:val="27"/>
          <w:lang w:val="fr-FR"/>
        </w:rPr>
        <w:t>Navigation</w:t>
      </w:r>
      <w:r w:rsidRPr="00D56956">
        <w:rPr>
          <w:color w:val="000000"/>
          <w:sz w:val="27"/>
          <w:szCs w:val="27"/>
          <w:lang w:val="fr-FR"/>
        </w:rPr>
        <w:t>,</w:t>
      </w:r>
      <w:r w:rsidRPr="00D56956">
        <w:rPr>
          <w:rStyle w:val="apple-converted-space"/>
          <w:color w:val="000000"/>
          <w:sz w:val="27"/>
          <w:szCs w:val="27"/>
          <w:lang w:val="fr-FR"/>
        </w:rPr>
        <w:t> </w:t>
      </w:r>
      <w:r w:rsidRPr="00D56956">
        <w:rPr>
          <w:i/>
          <w:iCs/>
          <w:color w:val="000000"/>
          <w:sz w:val="27"/>
          <w:szCs w:val="27"/>
          <w:lang w:val="fr-FR"/>
        </w:rPr>
        <w:t>59</w:t>
      </w:r>
      <w:r w:rsidRPr="00D56956">
        <w:rPr>
          <w:color w:val="000000"/>
          <w:sz w:val="27"/>
          <w:szCs w:val="27"/>
          <w:lang w:val="fr-FR"/>
        </w:rPr>
        <w:t>(4), 263-279. http://dx.doi.org/10.1002/navi.25</w:t>
      </w:r>
    </w:p>
    <w:p w14:paraId="7B1C4115" w14:textId="77777777" w:rsidR="00657C4A" w:rsidRDefault="00657C4A" w:rsidP="00657C4A">
      <w:pPr>
        <w:pStyle w:val="NormalWeb"/>
        <w:spacing w:before="0" w:beforeAutospacing="0" w:after="180" w:afterAutospacing="0"/>
        <w:ind w:left="450" w:hanging="450"/>
        <w:rPr>
          <w:color w:val="000000"/>
          <w:sz w:val="27"/>
          <w:szCs w:val="27"/>
        </w:rPr>
      </w:pPr>
      <w:r w:rsidRPr="00D56956">
        <w:rPr>
          <w:color w:val="000000"/>
          <w:sz w:val="27"/>
          <w:szCs w:val="27"/>
          <w:lang w:val="fr-FR"/>
        </w:rPr>
        <w:t xml:space="preserve">Lo, S., Enge, P., &amp; </w:t>
      </w:r>
      <w:proofErr w:type="spellStart"/>
      <w:r w:rsidRPr="00D56956">
        <w:rPr>
          <w:color w:val="000000"/>
          <w:sz w:val="27"/>
          <w:szCs w:val="27"/>
          <w:lang w:val="fr-FR"/>
        </w:rPr>
        <w:t>Narins</w:t>
      </w:r>
      <w:proofErr w:type="spellEnd"/>
      <w:r w:rsidRPr="00D56956">
        <w:rPr>
          <w:color w:val="000000"/>
          <w:sz w:val="27"/>
          <w:szCs w:val="27"/>
          <w:lang w:val="fr-FR"/>
        </w:rPr>
        <w:t xml:space="preserve">, M. (2015). </w:t>
      </w:r>
      <w:r>
        <w:rPr>
          <w:color w:val="000000"/>
          <w:sz w:val="27"/>
          <w:szCs w:val="27"/>
        </w:rPr>
        <w:t>Design of a Passive Ranging System Using Existing Distance Measuring Equipment (DME) Signals &amp; Transmitters.</w:t>
      </w:r>
      <w:r>
        <w:rPr>
          <w:rStyle w:val="apple-converted-space"/>
          <w:color w:val="000000"/>
          <w:sz w:val="27"/>
          <w:szCs w:val="27"/>
        </w:rPr>
        <w:t> </w:t>
      </w:r>
      <w:r>
        <w:rPr>
          <w:i/>
          <w:iCs/>
          <w:color w:val="000000"/>
          <w:sz w:val="27"/>
          <w:szCs w:val="27"/>
        </w:rPr>
        <w:t>Navigation</w:t>
      </w:r>
      <w:r>
        <w:rPr>
          <w:color w:val="000000"/>
          <w:sz w:val="27"/>
          <w:szCs w:val="27"/>
        </w:rPr>
        <w:t>,</w:t>
      </w:r>
      <w:r>
        <w:rPr>
          <w:rStyle w:val="apple-converted-space"/>
          <w:color w:val="000000"/>
          <w:sz w:val="27"/>
          <w:szCs w:val="27"/>
        </w:rPr>
        <w:t> </w:t>
      </w:r>
      <w:r>
        <w:rPr>
          <w:i/>
          <w:iCs/>
          <w:color w:val="000000"/>
          <w:sz w:val="27"/>
          <w:szCs w:val="27"/>
        </w:rPr>
        <w:t>62</w:t>
      </w:r>
      <w:r>
        <w:rPr>
          <w:color w:val="000000"/>
          <w:sz w:val="27"/>
          <w:szCs w:val="27"/>
        </w:rPr>
        <w:t>(2), 131-149. http://dx.doi.org/10.1002/navi.83</w:t>
      </w:r>
    </w:p>
    <w:p w14:paraId="05F9CB74" w14:textId="77777777" w:rsidR="00657C4A" w:rsidRDefault="00657C4A" w:rsidP="00657C4A">
      <w:pPr>
        <w:pStyle w:val="NormalWeb"/>
        <w:spacing w:before="0" w:beforeAutospacing="0" w:after="180" w:afterAutospacing="0"/>
        <w:ind w:left="450" w:hanging="450"/>
        <w:rPr>
          <w:color w:val="000000"/>
          <w:sz w:val="27"/>
          <w:szCs w:val="27"/>
        </w:rPr>
      </w:pPr>
      <w:proofErr w:type="spellStart"/>
      <w:r>
        <w:rPr>
          <w:color w:val="000000"/>
          <w:sz w:val="27"/>
          <w:szCs w:val="27"/>
        </w:rPr>
        <w:t>Seo</w:t>
      </w:r>
      <w:proofErr w:type="spellEnd"/>
      <w:r>
        <w:rPr>
          <w:color w:val="000000"/>
          <w:sz w:val="27"/>
          <w:szCs w:val="27"/>
        </w:rPr>
        <w:t xml:space="preserve">, J., Chen, Y., De Lorenzo, D., Lo, S., </w:t>
      </w:r>
      <w:proofErr w:type="spellStart"/>
      <w:r>
        <w:rPr>
          <w:color w:val="000000"/>
          <w:sz w:val="27"/>
          <w:szCs w:val="27"/>
        </w:rPr>
        <w:t>Enge</w:t>
      </w:r>
      <w:proofErr w:type="spellEnd"/>
      <w:r>
        <w:rPr>
          <w:color w:val="000000"/>
          <w:sz w:val="27"/>
          <w:szCs w:val="27"/>
        </w:rPr>
        <w:t xml:space="preserve">, P., </w:t>
      </w:r>
      <w:proofErr w:type="spellStart"/>
      <w:r>
        <w:rPr>
          <w:color w:val="000000"/>
          <w:sz w:val="27"/>
          <w:szCs w:val="27"/>
        </w:rPr>
        <w:t>Akos</w:t>
      </w:r>
      <w:proofErr w:type="spellEnd"/>
      <w:r>
        <w:rPr>
          <w:color w:val="000000"/>
          <w:sz w:val="27"/>
          <w:szCs w:val="27"/>
        </w:rPr>
        <w:t>, D., &amp; Lee, J. (2011). A Real-Time Capable Software-Defined Receiver Using GPU for Adaptive Anti-Jam GPS Sensors.</w:t>
      </w:r>
      <w:r>
        <w:rPr>
          <w:rStyle w:val="apple-converted-space"/>
          <w:color w:val="000000"/>
          <w:sz w:val="27"/>
          <w:szCs w:val="27"/>
        </w:rPr>
        <w:t> </w:t>
      </w:r>
      <w:r>
        <w:rPr>
          <w:i/>
          <w:iCs/>
          <w:color w:val="000000"/>
          <w:sz w:val="27"/>
          <w:szCs w:val="27"/>
        </w:rPr>
        <w:t>Sensors</w:t>
      </w:r>
      <w:r>
        <w:rPr>
          <w:color w:val="000000"/>
          <w:sz w:val="27"/>
          <w:szCs w:val="27"/>
        </w:rPr>
        <w:t>,</w:t>
      </w:r>
      <w:r>
        <w:rPr>
          <w:rStyle w:val="apple-converted-space"/>
          <w:color w:val="000000"/>
          <w:sz w:val="27"/>
          <w:szCs w:val="27"/>
        </w:rPr>
        <w:t> </w:t>
      </w:r>
      <w:r>
        <w:rPr>
          <w:i/>
          <w:iCs/>
          <w:color w:val="000000"/>
          <w:sz w:val="27"/>
          <w:szCs w:val="27"/>
        </w:rPr>
        <w:t>11</w:t>
      </w:r>
      <w:r>
        <w:rPr>
          <w:color w:val="000000"/>
          <w:sz w:val="27"/>
          <w:szCs w:val="27"/>
        </w:rPr>
        <w:t>(12), 8966-8991. http://dx.doi.org/10.3390/s110908966</w:t>
      </w:r>
    </w:p>
    <w:p w14:paraId="5AFEC854" w14:textId="77777777" w:rsidR="00657C4A" w:rsidRDefault="00657C4A" w:rsidP="00657C4A">
      <w:pPr>
        <w:pStyle w:val="NormalWeb"/>
        <w:spacing w:before="0" w:beforeAutospacing="0" w:after="180" w:afterAutospacing="0"/>
        <w:ind w:left="450" w:hanging="450"/>
        <w:rPr>
          <w:color w:val="000000"/>
          <w:sz w:val="27"/>
          <w:szCs w:val="27"/>
        </w:rPr>
      </w:pPr>
      <w:r>
        <w:rPr>
          <w:color w:val="000000"/>
          <w:sz w:val="27"/>
          <w:szCs w:val="27"/>
        </w:rPr>
        <w:t>Staff, N. (1990).</w:t>
      </w:r>
      <w:r>
        <w:rPr>
          <w:rStyle w:val="apple-converted-space"/>
          <w:color w:val="000000"/>
          <w:sz w:val="27"/>
          <w:szCs w:val="27"/>
        </w:rPr>
        <w:t> </w:t>
      </w:r>
      <w:r>
        <w:rPr>
          <w:i/>
          <w:iCs/>
          <w:color w:val="000000"/>
          <w:sz w:val="27"/>
          <w:szCs w:val="27"/>
        </w:rPr>
        <w:t>Global Positioning System</w:t>
      </w:r>
      <w:r>
        <w:rPr>
          <w:rStyle w:val="apple-converted-space"/>
          <w:color w:val="000000"/>
          <w:sz w:val="27"/>
          <w:szCs w:val="27"/>
        </w:rPr>
        <w:t> </w:t>
      </w:r>
      <w:r>
        <w:rPr>
          <w:color w:val="000000"/>
          <w:sz w:val="27"/>
          <w:szCs w:val="27"/>
        </w:rPr>
        <w:t>(1st ed.). Washington: National Academies Press.</w:t>
      </w:r>
    </w:p>
    <w:p w14:paraId="7B581847" w14:textId="77777777" w:rsidR="00657C4A" w:rsidRDefault="00657C4A" w:rsidP="00657C4A">
      <w:pPr>
        <w:pStyle w:val="NormalWeb"/>
        <w:spacing w:before="0" w:beforeAutospacing="0" w:after="180" w:afterAutospacing="0"/>
        <w:ind w:left="450" w:hanging="450"/>
        <w:rPr>
          <w:color w:val="000000"/>
          <w:sz w:val="27"/>
          <w:szCs w:val="27"/>
        </w:rPr>
      </w:pPr>
      <w:r>
        <w:rPr>
          <w:color w:val="000000"/>
          <w:sz w:val="27"/>
          <w:szCs w:val="27"/>
        </w:rPr>
        <w:t xml:space="preserve">Wang, J. (2002). </w:t>
      </w:r>
      <w:proofErr w:type="spellStart"/>
      <w:r>
        <w:rPr>
          <w:color w:val="000000"/>
          <w:sz w:val="27"/>
          <w:szCs w:val="27"/>
        </w:rPr>
        <w:t>Pseudolite</w:t>
      </w:r>
      <w:proofErr w:type="spellEnd"/>
      <w:r>
        <w:rPr>
          <w:color w:val="000000"/>
          <w:sz w:val="27"/>
          <w:szCs w:val="27"/>
        </w:rPr>
        <w:t xml:space="preserve"> Applications in Positioning and Navigation: Progress and Problems.</w:t>
      </w:r>
      <w:r>
        <w:rPr>
          <w:rStyle w:val="apple-converted-space"/>
          <w:color w:val="000000"/>
          <w:sz w:val="27"/>
          <w:szCs w:val="27"/>
        </w:rPr>
        <w:t> </w:t>
      </w:r>
      <w:r>
        <w:rPr>
          <w:i/>
          <w:iCs/>
          <w:color w:val="000000"/>
          <w:sz w:val="27"/>
          <w:szCs w:val="27"/>
        </w:rPr>
        <w:t xml:space="preserve">Journal </w:t>
      </w:r>
      <w:proofErr w:type="gramStart"/>
      <w:r>
        <w:rPr>
          <w:i/>
          <w:iCs/>
          <w:color w:val="000000"/>
          <w:sz w:val="27"/>
          <w:szCs w:val="27"/>
        </w:rPr>
        <w:t>Of</w:t>
      </w:r>
      <w:proofErr w:type="gramEnd"/>
      <w:r>
        <w:rPr>
          <w:i/>
          <w:iCs/>
          <w:color w:val="000000"/>
          <w:sz w:val="27"/>
          <w:szCs w:val="27"/>
        </w:rPr>
        <w:t xml:space="preserve"> Global Positioning Systems</w:t>
      </w:r>
      <w:r>
        <w:rPr>
          <w:color w:val="000000"/>
          <w:sz w:val="27"/>
          <w:szCs w:val="27"/>
        </w:rPr>
        <w:t>,</w:t>
      </w:r>
      <w:r>
        <w:rPr>
          <w:rStyle w:val="apple-converted-space"/>
          <w:color w:val="000000"/>
          <w:sz w:val="27"/>
          <w:szCs w:val="27"/>
        </w:rPr>
        <w:t> </w:t>
      </w:r>
      <w:r>
        <w:rPr>
          <w:i/>
          <w:iCs/>
          <w:color w:val="000000"/>
          <w:sz w:val="27"/>
          <w:szCs w:val="27"/>
        </w:rPr>
        <w:t>1</w:t>
      </w:r>
      <w:r>
        <w:rPr>
          <w:color w:val="000000"/>
          <w:sz w:val="27"/>
          <w:szCs w:val="27"/>
        </w:rPr>
        <w:t>(1), 48-56. http://dx.doi.org/10.5081/jgps.1.1.48</w:t>
      </w:r>
    </w:p>
    <w:p w14:paraId="7DA84CDB" w14:textId="77777777" w:rsidR="00657C4A" w:rsidRDefault="00657C4A" w:rsidP="00657C4A">
      <w:pPr>
        <w:pStyle w:val="NormalWeb"/>
        <w:spacing w:before="0" w:beforeAutospacing="0" w:after="180" w:afterAutospacing="0"/>
        <w:ind w:left="450" w:hanging="450"/>
        <w:rPr>
          <w:color w:val="000000"/>
          <w:sz w:val="27"/>
          <w:szCs w:val="27"/>
        </w:rPr>
      </w:pPr>
      <w:r>
        <w:rPr>
          <w:color w:val="000000"/>
          <w:sz w:val="27"/>
          <w:szCs w:val="27"/>
        </w:rPr>
        <w:t>Watson, D. &amp; Wright, H. (1971).</w:t>
      </w:r>
      <w:r>
        <w:rPr>
          <w:rStyle w:val="apple-converted-space"/>
          <w:color w:val="000000"/>
          <w:sz w:val="27"/>
          <w:szCs w:val="27"/>
        </w:rPr>
        <w:t> </w:t>
      </w:r>
      <w:r>
        <w:rPr>
          <w:i/>
          <w:iCs/>
          <w:color w:val="000000"/>
          <w:sz w:val="27"/>
          <w:szCs w:val="27"/>
        </w:rPr>
        <w:t>Radio direction finding</w:t>
      </w:r>
      <w:r>
        <w:rPr>
          <w:rStyle w:val="apple-converted-space"/>
          <w:color w:val="000000"/>
          <w:sz w:val="27"/>
          <w:szCs w:val="27"/>
        </w:rPr>
        <w:t> </w:t>
      </w:r>
      <w:r>
        <w:rPr>
          <w:color w:val="000000"/>
          <w:sz w:val="27"/>
          <w:szCs w:val="27"/>
        </w:rPr>
        <w:t xml:space="preserve">(1st ed.). London: Van </w:t>
      </w:r>
      <w:proofErr w:type="spellStart"/>
      <w:r>
        <w:rPr>
          <w:color w:val="000000"/>
          <w:sz w:val="27"/>
          <w:szCs w:val="27"/>
        </w:rPr>
        <w:t>Nostrand</w:t>
      </w:r>
      <w:proofErr w:type="spellEnd"/>
      <w:r>
        <w:rPr>
          <w:color w:val="000000"/>
          <w:sz w:val="27"/>
          <w:szCs w:val="27"/>
        </w:rPr>
        <w:t>-Reinhold.</w:t>
      </w:r>
    </w:p>
    <w:p w14:paraId="3C997182" w14:textId="77777777" w:rsidR="007C6859" w:rsidRDefault="007C6859">
      <w:r>
        <w:br w:type="page"/>
      </w:r>
    </w:p>
    <w:p w14:paraId="65A45D1E" w14:textId="77777777" w:rsidR="007C6859" w:rsidRDefault="007C6859" w:rsidP="007C6859">
      <w:pPr>
        <w:sectPr w:rsidR="007C6859">
          <w:pgSz w:w="11906" w:h="16838"/>
          <w:pgMar w:top="1440" w:right="1440" w:bottom="1440" w:left="1440" w:header="708" w:footer="708" w:gutter="0"/>
          <w:cols w:space="708"/>
          <w:docGrid w:linePitch="360"/>
        </w:sectPr>
      </w:pPr>
    </w:p>
    <w:p w14:paraId="11D3CC71" w14:textId="248242F8" w:rsidR="007C6859" w:rsidRPr="00D56956" w:rsidRDefault="007C6859" w:rsidP="00D56956">
      <w:pPr>
        <w:rPr>
          <w:rFonts w:asciiTheme="majorHAnsi" w:eastAsiaTheme="majorEastAsia" w:hAnsiTheme="majorHAnsi" w:cstheme="majorBidi"/>
          <w:color w:val="365F91" w:themeColor="accent1" w:themeShade="BF"/>
          <w:sz w:val="32"/>
          <w:szCs w:val="32"/>
        </w:rPr>
        <w:sectPr w:rsidR="007C6859" w:rsidRPr="00D56956" w:rsidSect="007C6859">
          <w:pgSz w:w="16838" w:h="11906" w:orient="landscape"/>
          <w:pgMar w:top="1440" w:right="1440" w:bottom="1440" w:left="1440" w:header="709" w:footer="709" w:gutter="0"/>
          <w:cols w:space="708"/>
          <w:docGrid w:linePitch="360"/>
        </w:sectPr>
      </w:pPr>
      <w:r>
        <w:rPr>
          <w:noProof/>
        </w:rPr>
        <w:lastRenderedPageBreak/>
        <w:drawing>
          <wp:anchor distT="0" distB="0" distL="114300" distR="114300" simplePos="0" relativeHeight="251659264" behindDoc="0" locked="0" layoutInCell="1" allowOverlap="1" wp14:anchorId="6C288F17" wp14:editId="6B0664CE">
            <wp:simplePos x="0" y="0"/>
            <wp:positionH relativeFrom="page">
              <wp:align>right</wp:align>
            </wp:positionH>
            <wp:positionV relativeFrom="page">
              <wp:align>bottom</wp:align>
            </wp:positionV>
            <wp:extent cx="10677525" cy="7515225"/>
            <wp:effectExtent l="0" t="0" r="0" b="0"/>
            <wp:wrapTopAndBottom/>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br w:type="page"/>
      </w:r>
    </w:p>
    <w:p w14:paraId="0556C0A1" w14:textId="5AA29199" w:rsidR="00BA4E6E" w:rsidRPr="00BA4E6E" w:rsidRDefault="00BA4E6E" w:rsidP="00BA4E6E">
      <w:pPr>
        <w:pStyle w:val="Heading1"/>
      </w:pPr>
    </w:p>
    <w:sectPr w:rsidR="00BA4E6E" w:rsidRPr="00BA4E6E" w:rsidSect="007C6859">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UOS Blake">
    <w:altName w:val="Corbel"/>
    <w:panose1 w:val="020B0503040000020004"/>
    <w:charset w:val="00"/>
    <w:family w:val="swiss"/>
    <w:pitch w:val="variable"/>
    <w:sig w:usb0="8000002F" w:usb1="4000004A" w:usb2="00000000" w:usb3="00000000" w:csb0="000000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E0DD1"/>
    <w:multiLevelType w:val="hybridMultilevel"/>
    <w:tmpl w:val="6C5A0FA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 w15:restartNumberingAfterBreak="0">
    <w:nsid w:val="14FE006A"/>
    <w:multiLevelType w:val="hybridMultilevel"/>
    <w:tmpl w:val="FFB0C1A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 w15:restartNumberingAfterBreak="0">
    <w:nsid w:val="17610934"/>
    <w:multiLevelType w:val="hybridMultilevel"/>
    <w:tmpl w:val="25A22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843746"/>
    <w:multiLevelType w:val="hybridMultilevel"/>
    <w:tmpl w:val="3604B5C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fr-FR"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U1Mba0MDU2NjAxNjdT0lEKTi0uzszPAykwqQUASb4NvCwAAAA="/>
  </w:docVars>
  <w:rsids>
    <w:rsidRoot w:val="00D5427D"/>
    <w:rsid w:val="0002011D"/>
    <w:rsid w:val="00022413"/>
    <w:rsid w:val="000849F7"/>
    <w:rsid w:val="00097DA3"/>
    <w:rsid w:val="000A2D6B"/>
    <w:rsid w:val="000A738D"/>
    <w:rsid w:val="000C0EC1"/>
    <w:rsid w:val="000C7131"/>
    <w:rsid w:val="000D38B6"/>
    <w:rsid w:val="001327CE"/>
    <w:rsid w:val="00135BC2"/>
    <w:rsid w:val="0014085D"/>
    <w:rsid w:val="00141128"/>
    <w:rsid w:val="00166A97"/>
    <w:rsid w:val="00166EFF"/>
    <w:rsid w:val="00183BD5"/>
    <w:rsid w:val="001A22F5"/>
    <w:rsid w:val="001A2ADF"/>
    <w:rsid w:val="001A622C"/>
    <w:rsid w:val="00201A8F"/>
    <w:rsid w:val="002074EA"/>
    <w:rsid w:val="0021360E"/>
    <w:rsid w:val="00232134"/>
    <w:rsid w:val="0023445A"/>
    <w:rsid w:val="002677F1"/>
    <w:rsid w:val="00285514"/>
    <w:rsid w:val="002B79FB"/>
    <w:rsid w:val="002C57BC"/>
    <w:rsid w:val="002E0265"/>
    <w:rsid w:val="002F6E03"/>
    <w:rsid w:val="00316B1D"/>
    <w:rsid w:val="0032058E"/>
    <w:rsid w:val="00345F45"/>
    <w:rsid w:val="00363D62"/>
    <w:rsid w:val="00380ACD"/>
    <w:rsid w:val="003828D7"/>
    <w:rsid w:val="00394582"/>
    <w:rsid w:val="003B4922"/>
    <w:rsid w:val="00402208"/>
    <w:rsid w:val="00412C74"/>
    <w:rsid w:val="00422157"/>
    <w:rsid w:val="004601E6"/>
    <w:rsid w:val="004644CD"/>
    <w:rsid w:val="00487DA2"/>
    <w:rsid w:val="004B2BC3"/>
    <w:rsid w:val="004E1F7B"/>
    <w:rsid w:val="004F3926"/>
    <w:rsid w:val="004F6C09"/>
    <w:rsid w:val="005007D4"/>
    <w:rsid w:val="0051569C"/>
    <w:rsid w:val="00526E0D"/>
    <w:rsid w:val="0053310D"/>
    <w:rsid w:val="005368B5"/>
    <w:rsid w:val="00553E90"/>
    <w:rsid w:val="00571A03"/>
    <w:rsid w:val="00584AB5"/>
    <w:rsid w:val="005B192B"/>
    <w:rsid w:val="0060545E"/>
    <w:rsid w:val="006062FB"/>
    <w:rsid w:val="00634197"/>
    <w:rsid w:val="006426DF"/>
    <w:rsid w:val="00644678"/>
    <w:rsid w:val="00657C4A"/>
    <w:rsid w:val="006824BC"/>
    <w:rsid w:val="006A2DF7"/>
    <w:rsid w:val="006B757C"/>
    <w:rsid w:val="006C7511"/>
    <w:rsid w:val="00711840"/>
    <w:rsid w:val="00714A82"/>
    <w:rsid w:val="007153BF"/>
    <w:rsid w:val="00732C78"/>
    <w:rsid w:val="007601DB"/>
    <w:rsid w:val="007648A3"/>
    <w:rsid w:val="00796887"/>
    <w:rsid w:val="007A14EF"/>
    <w:rsid w:val="007C6859"/>
    <w:rsid w:val="007D73B1"/>
    <w:rsid w:val="007E1B81"/>
    <w:rsid w:val="00830E83"/>
    <w:rsid w:val="00855B20"/>
    <w:rsid w:val="0088504E"/>
    <w:rsid w:val="00891240"/>
    <w:rsid w:val="008D46DC"/>
    <w:rsid w:val="008D5AAF"/>
    <w:rsid w:val="00916317"/>
    <w:rsid w:val="00947E46"/>
    <w:rsid w:val="00955B4F"/>
    <w:rsid w:val="00957D62"/>
    <w:rsid w:val="00964EE0"/>
    <w:rsid w:val="00991CA4"/>
    <w:rsid w:val="009A3067"/>
    <w:rsid w:val="009B08F7"/>
    <w:rsid w:val="009D5BC5"/>
    <w:rsid w:val="009F333B"/>
    <w:rsid w:val="009F638F"/>
    <w:rsid w:val="00A0033F"/>
    <w:rsid w:val="00A22B8E"/>
    <w:rsid w:val="00A32C97"/>
    <w:rsid w:val="00A37F76"/>
    <w:rsid w:val="00A75BEE"/>
    <w:rsid w:val="00A85084"/>
    <w:rsid w:val="00A87AFD"/>
    <w:rsid w:val="00AC13EF"/>
    <w:rsid w:val="00AD15AE"/>
    <w:rsid w:val="00AD3AA9"/>
    <w:rsid w:val="00AD72CA"/>
    <w:rsid w:val="00AE6CD5"/>
    <w:rsid w:val="00AF1D8D"/>
    <w:rsid w:val="00B1242A"/>
    <w:rsid w:val="00B3221A"/>
    <w:rsid w:val="00B43ADF"/>
    <w:rsid w:val="00B71280"/>
    <w:rsid w:val="00B750E1"/>
    <w:rsid w:val="00B81119"/>
    <w:rsid w:val="00B81162"/>
    <w:rsid w:val="00B83ED6"/>
    <w:rsid w:val="00B846C2"/>
    <w:rsid w:val="00B90DB9"/>
    <w:rsid w:val="00B95D6F"/>
    <w:rsid w:val="00BA4E6E"/>
    <w:rsid w:val="00BB6758"/>
    <w:rsid w:val="00BC1D81"/>
    <w:rsid w:val="00BD4459"/>
    <w:rsid w:val="00C31C9D"/>
    <w:rsid w:val="00C50897"/>
    <w:rsid w:val="00C90184"/>
    <w:rsid w:val="00C935BF"/>
    <w:rsid w:val="00CF0FFE"/>
    <w:rsid w:val="00CF1557"/>
    <w:rsid w:val="00D032B9"/>
    <w:rsid w:val="00D32531"/>
    <w:rsid w:val="00D50B22"/>
    <w:rsid w:val="00D5427D"/>
    <w:rsid w:val="00D5650A"/>
    <w:rsid w:val="00D56956"/>
    <w:rsid w:val="00D6314D"/>
    <w:rsid w:val="00D735E1"/>
    <w:rsid w:val="00D828C8"/>
    <w:rsid w:val="00D84A87"/>
    <w:rsid w:val="00DE6F53"/>
    <w:rsid w:val="00DF57FB"/>
    <w:rsid w:val="00E07463"/>
    <w:rsid w:val="00E2030D"/>
    <w:rsid w:val="00E247BA"/>
    <w:rsid w:val="00E426DA"/>
    <w:rsid w:val="00E45B0A"/>
    <w:rsid w:val="00E86170"/>
    <w:rsid w:val="00E861EA"/>
    <w:rsid w:val="00E95030"/>
    <w:rsid w:val="00EA5F5C"/>
    <w:rsid w:val="00ED554B"/>
    <w:rsid w:val="00EE7CA3"/>
    <w:rsid w:val="00F13413"/>
    <w:rsid w:val="00F44554"/>
    <w:rsid w:val="00F55795"/>
    <w:rsid w:val="00F75150"/>
    <w:rsid w:val="00F92B3E"/>
    <w:rsid w:val="00FB0FCD"/>
    <w:rsid w:val="00FD7EC5"/>
    <w:rsid w:val="00FE1ADF"/>
    <w:rsid w:val="00FF002D"/>
    <w:rsid w:val="00FF752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90096"/>
  <w15:chartTrackingRefBased/>
  <w15:docId w15:val="{F9D3653A-1B6F-4CBF-ADEC-3CF5F7DF2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4E6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D5BC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5BC5"/>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BA4E6E"/>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BA4E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E6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90DB9"/>
    <w:pPr>
      <w:ind w:left="720"/>
      <w:contextualSpacing/>
    </w:pPr>
  </w:style>
  <w:style w:type="paragraph" w:styleId="BalloonText">
    <w:name w:val="Balloon Text"/>
    <w:basedOn w:val="Normal"/>
    <w:link w:val="BalloonTextChar"/>
    <w:uiPriority w:val="99"/>
    <w:semiHidden/>
    <w:unhideWhenUsed/>
    <w:rsid w:val="003205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058E"/>
    <w:rPr>
      <w:rFonts w:ascii="Segoe UI" w:hAnsi="Segoe UI" w:cs="Segoe UI"/>
      <w:sz w:val="18"/>
      <w:szCs w:val="18"/>
    </w:rPr>
  </w:style>
  <w:style w:type="paragraph" w:styleId="Revision">
    <w:name w:val="Revision"/>
    <w:hidden/>
    <w:uiPriority w:val="99"/>
    <w:semiHidden/>
    <w:rsid w:val="006B757C"/>
    <w:pPr>
      <w:spacing w:after="0" w:line="240" w:lineRule="auto"/>
    </w:pPr>
  </w:style>
  <w:style w:type="character" w:customStyle="1" w:styleId="selectable">
    <w:name w:val="selectable"/>
    <w:basedOn w:val="DefaultParagraphFont"/>
    <w:rsid w:val="00657C4A"/>
  </w:style>
  <w:style w:type="paragraph" w:styleId="NormalWeb">
    <w:name w:val="Normal (Web)"/>
    <w:basedOn w:val="Normal"/>
    <w:uiPriority w:val="99"/>
    <w:semiHidden/>
    <w:unhideWhenUsed/>
    <w:rsid w:val="00657C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57C4A"/>
  </w:style>
  <w:style w:type="character" w:styleId="CommentReference">
    <w:name w:val="annotation reference"/>
    <w:basedOn w:val="DefaultParagraphFont"/>
    <w:uiPriority w:val="99"/>
    <w:semiHidden/>
    <w:unhideWhenUsed/>
    <w:rsid w:val="00FF002D"/>
    <w:rPr>
      <w:sz w:val="16"/>
      <w:szCs w:val="16"/>
    </w:rPr>
  </w:style>
  <w:style w:type="paragraph" w:styleId="CommentText">
    <w:name w:val="annotation text"/>
    <w:basedOn w:val="Normal"/>
    <w:link w:val="CommentTextChar"/>
    <w:uiPriority w:val="99"/>
    <w:semiHidden/>
    <w:unhideWhenUsed/>
    <w:rsid w:val="00FF002D"/>
    <w:pPr>
      <w:spacing w:line="240" w:lineRule="auto"/>
    </w:pPr>
    <w:rPr>
      <w:sz w:val="20"/>
      <w:szCs w:val="20"/>
    </w:rPr>
  </w:style>
  <w:style w:type="character" w:customStyle="1" w:styleId="CommentTextChar">
    <w:name w:val="Comment Text Char"/>
    <w:basedOn w:val="DefaultParagraphFont"/>
    <w:link w:val="CommentText"/>
    <w:uiPriority w:val="99"/>
    <w:semiHidden/>
    <w:rsid w:val="00FF002D"/>
    <w:rPr>
      <w:sz w:val="20"/>
      <w:szCs w:val="20"/>
    </w:rPr>
  </w:style>
  <w:style w:type="paragraph" w:styleId="CommentSubject">
    <w:name w:val="annotation subject"/>
    <w:basedOn w:val="CommentText"/>
    <w:next w:val="CommentText"/>
    <w:link w:val="CommentSubjectChar"/>
    <w:uiPriority w:val="99"/>
    <w:semiHidden/>
    <w:unhideWhenUsed/>
    <w:rsid w:val="00FF002D"/>
    <w:rPr>
      <w:b/>
      <w:bCs/>
    </w:rPr>
  </w:style>
  <w:style w:type="character" w:customStyle="1" w:styleId="CommentSubjectChar">
    <w:name w:val="Comment Subject Char"/>
    <w:basedOn w:val="CommentTextChar"/>
    <w:link w:val="CommentSubject"/>
    <w:uiPriority w:val="99"/>
    <w:semiHidden/>
    <w:rsid w:val="00FF002D"/>
    <w:rPr>
      <w:b/>
      <w:bCs/>
      <w:sz w:val="20"/>
      <w:szCs w:val="20"/>
    </w:rPr>
  </w:style>
  <w:style w:type="character" w:styleId="Hyperlink">
    <w:name w:val="Hyperlink"/>
    <w:basedOn w:val="DefaultParagraphFont"/>
    <w:uiPriority w:val="99"/>
    <w:unhideWhenUsed/>
    <w:rsid w:val="003828D7"/>
    <w:rPr>
      <w:color w:val="0000FF" w:themeColor="hyperlink"/>
      <w:u w:val="single"/>
    </w:rPr>
  </w:style>
  <w:style w:type="paragraph" w:styleId="Caption">
    <w:name w:val="caption"/>
    <w:basedOn w:val="Normal"/>
    <w:next w:val="Normal"/>
    <w:uiPriority w:val="35"/>
    <w:unhideWhenUsed/>
    <w:qFormat/>
    <w:rsid w:val="003828D7"/>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41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oleObject" Target="file:///F:\Google%20Drive\3rd%20Year\Final%20Year%20Project\FYP-task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Tasks!$C$1</c:f>
              <c:strCache>
                <c:ptCount val="1"/>
                <c:pt idx="0">
                  <c:v>Start date</c:v>
                </c:pt>
              </c:strCache>
            </c:strRef>
          </c:tx>
          <c:spPr>
            <a:noFill/>
            <a:ln>
              <a:noFill/>
            </a:ln>
            <a:effectLst>
              <a:outerShdw blurRad="40000" dist="23000" dir="5400000" rotWithShape="0">
                <a:srgbClr val="000000">
                  <a:alpha val="35000"/>
                </a:srgbClr>
              </a:outerShdw>
            </a:effectLst>
          </c:spPr>
          <c:invertIfNegative val="0"/>
          <c:cat>
            <c:strRef>
              <c:f>Tasks!$A$2:$A$31</c:f>
              <c:strCache>
                <c:ptCount val="30"/>
                <c:pt idx="0">
                  <c:v>To have a general idea of the provided project tile</c:v>
                </c:pt>
                <c:pt idx="1">
                  <c:v>Literature research of relevant content</c:v>
                </c:pt>
                <c:pt idx="2">
                  <c:v>Initial view of project structure </c:v>
                </c:pt>
                <c:pt idx="3">
                  <c:v>Developing understanding of current system</c:v>
                </c:pt>
                <c:pt idx="4">
                  <c:v>Reflecting from the research</c:v>
                </c:pt>
                <c:pt idx="5">
                  <c:v>Set Objectives and achievable goals for Project</c:v>
                </c:pt>
                <c:pt idx="6">
                  <c:v>Project Coversheet writeup and submission</c:v>
                </c:pt>
                <c:pt idx="7">
                  <c:v>Plan for lab works</c:v>
                </c:pt>
                <c:pt idx="8">
                  <c:v>plan of deliverable content</c:v>
                </c:pt>
                <c:pt idx="9">
                  <c:v>Define project equipment</c:v>
                </c:pt>
                <c:pt idx="10">
                  <c:v>Creating project plan</c:v>
                </c:pt>
                <c:pt idx="11">
                  <c:v>Radio fundamental studies</c:v>
                </c:pt>
                <c:pt idx="12">
                  <c:v>Literature research </c:v>
                </c:pt>
                <c:pt idx="13">
                  <c:v>Writing first part of interim report</c:v>
                </c:pt>
                <c:pt idx="14">
                  <c:v>Developing algorithms </c:v>
                </c:pt>
                <c:pt idx="15">
                  <c:v>Researching Hardware</c:v>
                </c:pt>
                <c:pt idx="16">
                  <c:v>Writing up draft interim report</c:v>
                </c:pt>
                <c:pt idx="17">
                  <c:v>Modeling of the system</c:v>
                </c:pt>
                <c:pt idx="18">
                  <c:v>Prototyping of models on the hardware platform</c:v>
                </c:pt>
                <c:pt idx="19">
                  <c:v>Finishing the interim report</c:v>
                </c:pt>
                <c:pt idx="20">
                  <c:v>Combing the algorithms with system</c:v>
                </c:pt>
                <c:pt idx="21">
                  <c:v>Combing algorithms with systems</c:v>
                </c:pt>
                <c:pt idx="22">
                  <c:v>Test running through the Prototyping</c:v>
                </c:pt>
                <c:pt idx="23">
                  <c:v>Keep Prototyping of models(MATLAB&amp;Simulink)</c:v>
                </c:pt>
                <c:pt idx="24">
                  <c:v>Demodulation using the develop board</c:v>
                </c:pt>
                <c:pt idx="25">
                  <c:v>Prototyping on hardware</c:v>
                </c:pt>
                <c:pt idx="26">
                  <c:v>Field Test</c:v>
                </c:pt>
                <c:pt idx="27">
                  <c:v>Implement system on PCB</c:v>
                </c:pt>
                <c:pt idx="28">
                  <c:v>Final Report</c:v>
                </c:pt>
                <c:pt idx="29">
                  <c:v>Oral presentation preparation </c:v>
                </c:pt>
              </c:strCache>
            </c:strRef>
          </c:cat>
          <c:val>
            <c:numRef>
              <c:f>Tasks!$C$2:$C$31</c:f>
              <c:numCache>
                <c:formatCode>[$-409]d\-mmm\-yy;@</c:formatCode>
                <c:ptCount val="30"/>
                <c:pt idx="0">
                  <c:v>42639</c:v>
                </c:pt>
                <c:pt idx="1">
                  <c:v>42643</c:v>
                </c:pt>
                <c:pt idx="2">
                  <c:v>42654</c:v>
                </c:pt>
                <c:pt idx="3">
                  <c:v>42654</c:v>
                </c:pt>
                <c:pt idx="4">
                  <c:v>42659</c:v>
                </c:pt>
                <c:pt idx="5">
                  <c:v>42662</c:v>
                </c:pt>
                <c:pt idx="6">
                  <c:v>42663</c:v>
                </c:pt>
                <c:pt idx="7">
                  <c:v>42664</c:v>
                </c:pt>
                <c:pt idx="8">
                  <c:v>42667</c:v>
                </c:pt>
                <c:pt idx="9">
                  <c:v>42668</c:v>
                </c:pt>
                <c:pt idx="10">
                  <c:v>42668</c:v>
                </c:pt>
                <c:pt idx="11">
                  <c:v>42671</c:v>
                </c:pt>
                <c:pt idx="12">
                  <c:v>42671</c:v>
                </c:pt>
                <c:pt idx="13">
                  <c:v>42681</c:v>
                </c:pt>
                <c:pt idx="14">
                  <c:v>42681</c:v>
                </c:pt>
                <c:pt idx="15">
                  <c:v>42691</c:v>
                </c:pt>
                <c:pt idx="16">
                  <c:v>42694</c:v>
                </c:pt>
                <c:pt idx="17">
                  <c:v>42694</c:v>
                </c:pt>
                <c:pt idx="18">
                  <c:v>42701</c:v>
                </c:pt>
                <c:pt idx="19">
                  <c:v>42702</c:v>
                </c:pt>
                <c:pt idx="20">
                  <c:v>42709</c:v>
                </c:pt>
                <c:pt idx="21">
                  <c:v>42772</c:v>
                </c:pt>
                <c:pt idx="22">
                  <c:v>42772</c:v>
                </c:pt>
                <c:pt idx="23">
                  <c:v>42784</c:v>
                </c:pt>
                <c:pt idx="24">
                  <c:v>42805</c:v>
                </c:pt>
                <c:pt idx="25">
                  <c:v>42805</c:v>
                </c:pt>
                <c:pt idx="26">
                  <c:v>42832</c:v>
                </c:pt>
                <c:pt idx="27">
                  <c:v>42841</c:v>
                </c:pt>
                <c:pt idx="28">
                  <c:v>42849</c:v>
                </c:pt>
                <c:pt idx="29">
                  <c:v>42860</c:v>
                </c:pt>
              </c:numCache>
            </c:numRef>
          </c:val>
          <c:extLst>
            <c:ext xmlns:c16="http://schemas.microsoft.com/office/drawing/2014/chart" uri="{C3380CC4-5D6E-409C-BE32-E72D297353CC}">
              <c16:uniqueId val="{00000000-52CA-4170-9642-1A8F5C2BA439}"/>
            </c:ext>
          </c:extLst>
        </c:ser>
        <c:ser>
          <c:idx val="1"/>
          <c:order val="1"/>
          <c:tx>
            <c:strRef>
              <c:f>Tasks!$D$1</c:f>
              <c:strCache>
                <c:ptCount val="1"/>
                <c:pt idx="0">
                  <c:v>Duration</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Tasks!$A$2:$A$31</c:f>
              <c:strCache>
                <c:ptCount val="30"/>
                <c:pt idx="0">
                  <c:v>To have a general idea of the provided project tile</c:v>
                </c:pt>
                <c:pt idx="1">
                  <c:v>Literature research of relevant content</c:v>
                </c:pt>
                <c:pt idx="2">
                  <c:v>Initial view of project structure </c:v>
                </c:pt>
                <c:pt idx="3">
                  <c:v>Developing understanding of current system</c:v>
                </c:pt>
                <c:pt idx="4">
                  <c:v>Reflecting from the research</c:v>
                </c:pt>
                <c:pt idx="5">
                  <c:v>Set Objectives and achievable goals for Project</c:v>
                </c:pt>
                <c:pt idx="6">
                  <c:v>Project Coversheet writeup and submission</c:v>
                </c:pt>
                <c:pt idx="7">
                  <c:v>Plan for lab works</c:v>
                </c:pt>
                <c:pt idx="8">
                  <c:v>plan of deliverable content</c:v>
                </c:pt>
                <c:pt idx="9">
                  <c:v>Define project equipment</c:v>
                </c:pt>
                <c:pt idx="10">
                  <c:v>Creating project plan</c:v>
                </c:pt>
                <c:pt idx="11">
                  <c:v>Radio fundamental studies</c:v>
                </c:pt>
                <c:pt idx="12">
                  <c:v>Literature research </c:v>
                </c:pt>
                <c:pt idx="13">
                  <c:v>Writing first part of interim report</c:v>
                </c:pt>
                <c:pt idx="14">
                  <c:v>Developing algorithms </c:v>
                </c:pt>
                <c:pt idx="15">
                  <c:v>Researching Hardware</c:v>
                </c:pt>
                <c:pt idx="16">
                  <c:v>Writing up draft interim report</c:v>
                </c:pt>
                <c:pt idx="17">
                  <c:v>Modeling of the system</c:v>
                </c:pt>
                <c:pt idx="18">
                  <c:v>Prototyping of models on the hardware platform</c:v>
                </c:pt>
                <c:pt idx="19">
                  <c:v>Finishing the interim report</c:v>
                </c:pt>
                <c:pt idx="20">
                  <c:v>Combing the algorithms with system</c:v>
                </c:pt>
                <c:pt idx="21">
                  <c:v>Combing algorithms with systems</c:v>
                </c:pt>
                <c:pt idx="22">
                  <c:v>Test running through the Prototyping</c:v>
                </c:pt>
                <c:pt idx="23">
                  <c:v>Keep Prototyping of models(MATLAB&amp;Simulink)</c:v>
                </c:pt>
                <c:pt idx="24">
                  <c:v>Demodulation using the develop board</c:v>
                </c:pt>
                <c:pt idx="25">
                  <c:v>Prototyping on hardware</c:v>
                </c:pt>
                <c:pt idx="26">
                  <c:v>Field Test</c:v>
                </c:pt>
                <c:pt idx="27">
                  <c:v>Implement system on PCB</c:v>
                </c:pt>
                <c:pt idx="28">
                  <c:v>Final Report</c:v>
                </c:pt>
                <c:pt idx="29">
                  <c:v>Oral presentation preparation </c:v>
                </c:pt>
              </c:strCache>
            </c:strRef>
          </c:cat>
          <c:val>
            <c:numRef>
              <c:f>Tasks!$D$2:$D$31</c:f>
              <c:numCache>
                <c:formatCode>General</c:formatCode>
                <c:ptCount val="30"/>
                <c:pt idx="0">
                  <c:v>4</c:v>
                </c:pt>
                <c:pt idx="1">
                  <c:v>11</c:v>
                </c:pt>
                <c:pt idx="2">
                  <c:v>1</c:v>
                </c:pt>
                <c:pt idx="3">
                  <c:v>5</c:v>
                </c:pt>
                <c:pt idx="4">
                  <c:v>2</c:v>
                </c:pt>
                <c:pt idx="5">
                  <c:v>2</c:v>
                </c:pt>
                <c:pt idx="6">
                  <c:v>1</c:v>
                </c:pt>
                <c:pt idx="7">
                  <c:v>2</c:v>
                </c:pt>
                <c:pt idx="8">
                  <c:v>1</c:v>
                </c:pt>
                <c:pt idx="9">
                  <c:v>1</c:v>
                </c:pt>
                <c:pt idx="10">
                  <c:v>2</c:v>
                </c:pt>
                <c:pt idx="11">
                  <c:v>44</c:v>
                </c:pt>
                <c:pt idx="12">
                  <c:v>44</c:v>
                </c:pt>
                <c:pt idx="13">
                  <c:v>2</c:v>
                </c:pt>
                <c:pt idx="14">
                  <c:v>11</c:v>
                </c:pt>
                <c:pt idx="15">
                  <c:v>6</c:v>
                </c:pt>
                <c:pt idx="16">
                  <c:v>4</c:v>
                </c:pt>
                <c:pt idx="17">
                  <c:v>7</c:v>
                </c:pt>
                <c:pt idx="18">
                  <c:v>16</c:v>
                </c:pt>
                <c:pt idx="19">
                  <c:v>7</c:v>
                </c:pt>
                <c:pt idx="20">
                  <c:v>4</c:v>
                </c:pt>
                <c:pt idx="21">
                  <c:v>17</c:v>
                </c:pt>
                <c:pt idx="22">
                  <c:v>52</c:v>
                </c:pt>
                <c:pt idx="23">
                  <c:v>20</c:v>
                </c:pt>
                <c:pt idx="24">
                  <c:v>16</c:v>
                </c:pt>
                <c:pt idx="25">
                  <c:v>26</c:v>
                </c:pt>
                <c:pt idx="26">
                  <c:v>11</c:v>
                </c:pt>
                <c:pt idx="27">
                  <c:v>4</c:v>
                </c:pt>
                <c:pt idx="28">
                  <c:v>11</c:v>
                </c:pt>
                <c:pt idx="29">
                  <c:v>5</c:v>
                </c:pt>
              </c:numCache>
            </c:numRef>
          </c:val>
          <c:extLst>
            <c:ext xmlns:c16="http://schemas.microsoft.com/office/drawing/2014/chart" uri="{C3380CC4-5D6E-409C-BE32-E72D297353CC}">
              <c16:uniqueId val="{00000001-52CA-4170-9642-1A8F5C2BA439}"/>
            </c:ext>
          </c:extLst>
        </c:ser>
        <c:dLbls>
          <c:showLegendKey val="0"/>
          <c:showVal val="0"/>
          <c:showCatName val="0"/>
          <c:showSerName val="0"/>
          <c:showPercent val="0"/>
          <c:showBubbleSize val="0"/>
        </c:dLbls>
        <c:gapWidth val="150"/>
        <c:overlap val="100"/>
        <c:axId val="-1181680288"/>
        <c:axId val="-1181653632"/>
      </c:barChart>
      <c:catAx>
        <c:axId val="-1181680288"/>
        <c:scaling>
          <c:orientation val="maxMin"/>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800" b="0" i="0" u="none" strike="noStrike" kern="1200" baseline="0">
                <a:solidFill>
                  <a:schemeClr val="lt1">
                    <a:lumMod val="85000"/>
                  </a:schemeClr>
                </a:solidFill>
                <a:latin typeface="+mn-lt"/>
                <a:ea typeface="+mn-ea"/>
                <a:cs typeface="+mn-cs"/>
              </a:defRPr>
            </a:pPr>
            <a:endParaRPr lang="en-US"/>
          </a:p>
        </c:txPr>
        <c:crossAx val="-1181653632"/>
        <c:crosses val="autoZero"/>
        <c:auto val="1"/>
        <c:lblAlgn val="ctr"/>
        <c:lblOffset val="100"/>
        <c:noMultiLvlLbl val="0"/>
      </c:catAx>
      <c:valAx>
        <c:axId val="-1181653632"/>
        <c:scaling>
          <c:orientation val="minMax"/>
          <c:min val="42639"/>
        </c:scaling>
        <c:delete val="0"/>
        <c:axPos val="t"/>
        <c:majorGridlines>
          <c:spPr>
            <a:ln w="9525" cap="flat" cmpd="sng" algn="ctr">
              <a:solidFill>
                <a:schemeClr val="lt1">
                  <a:lumMod val="95000"/>
                  <a:alpha val="10000"/>
                </a:schemeClr>
              </a:solidFill>
              <a:round/>
            </a:ln>
            <a:effectLst/>
          </c:spPr>
        </c:majorGridlines>
        <c:numFmt formatCode="[$-409]d\-mmm\-yy;@"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lt1">
                    <a:lumMod val="85000"/>
                  </a:schemeClr>
                </a:solidFill>
                <a:latin typeface="+mn-lt"/>
                <a:ea typeface="+mn-ea"/>
                <a:cs typeface="+mn-cs"/>
              </a:defRPr>
            </a:pPr>
            <a:endParaRPr lang="en-US"/>
          </a:p>
        </c:txPr>
        <c:crossAx val="-1181680288"/>
        <c:crosses val="autoZero"/>
        <c:crossBetween val="between"/>
        <c:majorUnit val="15"/>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01C40-21A3-479D-AD8A-05F893044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95B07B70.dotm</Template>
  <TotalTime>181</TotalTime>
  <Pages>12</Pages>
  <Words>2698</Words>
  <Characters>15385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Xu</dc:creator>
  <cp:keywords/>
  <dc:description/>
  <cp:lastModifiedBy>Hao Xu</cp:lastModifiedBy>
  <cp:revision>5</cp:revision>
  <cp:lastPrinted>2016-12-11T18:20:00Z</cp:lastPrinted>
  <dcterms:created xsi:type="dcterms:W3CDTF">2016-12-09T16:54:00Z</dcterms:created>
  <dcterms:modified xsi:type="dcterms:W3CDTF">2016-12-11T19:46:00Z</dcterms:modified>
</cp:coreProperties>
</file>